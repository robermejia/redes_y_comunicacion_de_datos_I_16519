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EB0F1" w14:textId="24971EE1" w:rsidR="00D778DF" w:rsidRPr="009A1CF4" w:rsidRDefault="00000000" w:rsidP="00A10141">
      <w:pPr>
        <w:pStyle w:val="Ttulo"/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15E1ADF1DF2A4752A19CA99F41F52DA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0C0F2D">
            <w:t>Lab - Investigue las oportunidades de trabajo en TI y redes</w:t>
          </w:r>
        </w:sdtContent>
      </w:sdt>
      <w:r w:rsidR="00D778DF" w:rsidRPr="001C05A1">
        <w:t>.</w:t>
      </w:r>
    </w:p>
    <w:p w14:paraId="791EB0F2" w14:textId="77777777" w:rsidR="0095667A" w:rsidRDefault="0095667A" w:rsidP="0095667A">
      <w:pPr>
        <w:pStyle w:val="Ttulo1"/>
      </w:pPr>
      <w:r>
        <w:t>Objetivos</w:t>
      </w:r>
    </w:p>
    <w:p w14:paraId="791EB0F3" w14:textId="43E0FC7C" w:rsidR="0095667A" w:rsidRDefault="0095667A" w:rsidP="0095667A">
      <w:pPr>
        <w:pStyle w:val="Bulletlevel1"/>
      </w:pPr>
      <w:r>
        <w:t>Bus</w:t>
      </w:r>
      <w:r w:rsidR="00C93C2E">
        <w:t>car</w:t>
      </w:r>
      <w:r>
        <w:t xml:space="preserve"> oportunidades laborales</w:t>
      </w:r>
    </w:p>
    <w:p w14:paraId="791EB0F4" w14:textId="77777777" w:rsidR="0095667A" w:rsidRDefault="0095667A" w:rsidP="0095667A">
      <w:pPr>
        <w:pStyle w:val="Ttulo1"/>
      </w:pPr>
      <w:r>
        <w:t>Información básica/situación</w:t>
      </w:r>
    </w:p>
    <w:p w14:paraId="791EB0F5" w14:textId="77777777" w:rsidR="0095667A" w:rsidRDefault="0095667A" w:rsidP="0095667A">
      <w:pPr>
        <w:pStyle w:val="BodyTextL25"/>
      </w:pPr>
      <w:r>
        <w:t>Los empleos en el área de tecnología de la información (TI) y redes de computación continúan creciendo. La mayoría de los empleadores requieren cierta forma de certificación estándar del sector, título u otras calificaciones de sus posibles empleados, en particular de aquellos que cuentan con limitada experiencia. La certificación Cisco CCNA es una certificación de nivel inicial conocida y establecida sobre redes, respetada en el sector. Existen más niveles y tipos de certificaciones de Cisco que se pueden obtener, y cada una de ellas puede mejorar las oportunidades laborales, así como la escala salarial.</w:t>
      </w:r>
    </w:p>
    <w:p w14:paraId="791EB0F6" w14:textId="77777777" w:rsidR="0095667A" w:rsidRDefault="0095667A" w:rsidP="0095667A">
      <w:pPr>
        <w:pStyle w:val="BodyTextL25"/>
      </w:pPr>
      <w:r>
        <w:t>En esta práctica de laboratorio, realizará cierta búsqueda laboral orientada en la web, para descubrir qué tipos de empleos relacionados con TI y redes de computación se encuentran disponibles, qué tipo de aptitudes y certificaciones necesitará y las escalas salariales asociadas con los diversos puestos.</w:t>
      </w:r>
    </w:p>
    <w:p w14:paraId="791EB0F7" w14:textId="77777777" w:rsidR="0095667A" w:rsidRDefault="0095667A" w:rsidP="0095667A">
      <w:pPr>
        <w:pStyle w:val="Ttulo1"/>
      </w:pPr>
      <w:r>
        <w:t>Recursos necesarios</w:t>
      </w:r>
    </w:p>
    <w:p w14:paraId="791EB0F8" w14:textId="77777777" w:rsidR="0095667A" w:rsidRDefault="0095667A" w:rsidP="0095667A">
      <w:pPr>
        <w:pStyle w:val="Bulletlevel1"/>
      </w:pPr>
      <w:r>
        <w:t>Dispositivo con acceso a Internet</w:t>
      </w:r>
    </w:p>
    <w:p w14:paraId="791EB0F9" w14:textId="77777777" w:rsidR="0095667A" w:rsidRDefault="003529AA" w:rsidP="003529AA">
      <w:pPr>
        <w:pStyle w:val="Ttulo1"/>
      </w:pPr>
      <w:r>
        <w:t>Instrucciones</w:t>
      </w:r>
    </w:p>
    <w:p w14:paraId="791EB0FA" w14:textId="77777777" w:rsidR="0095667A" w:rsidRDefault="001133A8" w:rsidP="0095667A">
      <w:pPr>
        <w:pStyle w:val="BodyTextL25"/>
      </w:pPr>
      <w:r>
        <w:t>Utilizará un navegador web para visitar los sitios web populares de listados de trabajos, como monster.com y salary.com.</w:t>
      </w:r>
    </w:p>
    <w:p w14:paraId="791EB0FB" w14:textId="77777777" w:rsidR="0095667A" w:rsidRDefault="0095667A" w:rsidP="001133A8">
      <w:pPr>
        <w:pStyle w:val="Ttulo2"/>
      </w:pPr>
      <w:r>
        <w:t>Abra un navegador web y acceda a un sitio web de bolsa de trabajo.</w:t>
      </w:r>
    </w:p>
    <w:p w14:paraId="791EB0FC" w14:textId="77777777" w:rsidR="0095667A" w:rsidRDefault="0095667A" w:rsidP="0095667A">
      <w:pPr>
        <w:pStyle w:val="BodyTextL25"/>
      </w:pPr>
      <w:r>
        <w:t xml:space="preserve">En la barra de direcciones URL, escriba </w:t>
      </w:r>
      <w:hyperlink r:id="rId8" w:history="1">
        <w:r>
          <w:rPr>
            <w:rStyle w:val="Hipervnculo"/>
          </w:rPr>
          <w:t>http://monster.com</w:t>
        </w:r>
      </w:hyperlink>
      <w:r>
        <w:t xml:space="preserve"> y presione Intro.</w:t>
      </w:r>
    </w:p>
    <w:p w14:paraId="791EB0FD" w14:textId="77777777" w:rsidR="0095667A" w:rsidRDefault="0095667A" w:rsidP="0095667A">
      <w:pPr>
        <w:pStyle w:val="BodyTextL25"/>
      </w:pPr>
      <w:r>
        <w:rPr>
          <w:b/>
        </w:rPr>
        <w:t>Nota</w:t>
      </w:r>
      <w:r>
        <w:t>:Para listados de trabajo fuera de los EE. UU., Use el siguiente enlace para buscar su país:</w:t>
      </w:r>
    </w:p>
    <w:p w14:paraId="791EB0FE" w14:textId="77777777" w:rsidR="0095667A" w:rsidRDefault="000C0F2D" w:rsidP="0095667A">
      <w:pPr>
        <w:pStyle w:val="BodyTextL25"/>
      </w:pPr>
      <w:hyperlink r:id="rId9" w:history="1">
        <w:r>
          <w:rPr>
            <w:rStyle w:val="Hipervnculo"/>
          </w:rPr>
          <w:t>http://www.monster.com/geo/siteselection/</w:t>
        </w:r>
      </w:hyperlink>
    </w:p>
    <w:p w14:paraId="791EB0FF" w14:textId="77777777" w:rsidR="0095667A" w:rsidRDefault="0095667A" w:rsidP="001133A8">
      <w:pPr>
        <w:pStyle w:val="Ttulo2"/>
      </w:pPr>
      <w:r>
        <w:t>Busque trabajos relacionados con redes.</w:t>
      </w:r>
    </w:p>
    <w:p w14:paraId="791EB100" w14:textId="5A683514" w:rsidR="0095667A" w:rsidRDefault="0095667A" w:rsidP="00953777">
      <w:pPr>
        <w:pStyle w:val="SubStepAlpha"/>
      </w:pPr>
      <w:r>
        <w:t xml:space="preserve">Escriba la palabra </w:t>
      </w:r>
      <w:r w:rsidRPr="009D7F80">
        <w:rPr>
          <w:b/>
          <w:i/>
        </w:rPr>
        <w:t xml:space="preserve">Network </w:t>
      </w:r>
      <w:proofErr w:type="spellStart"/>
      <w:r w:rsidRPr="009D7F80">
        <w:rPr>
          <w:b/>
          <w:i/>
        </w:rPr>
        <w:t>Administrator</w:t>
      </w:r>
      <w:proofErr w:type="spellEnd"/>
      <w:r w:rsidR="00C93C2E">
        <w:rPr>
          <w:b/>
          <w:i/>
        </w:rPr>
        <w:t xml:space="preserve"> </w:t>
      </w:r>
      <w:r>
        <w:t xml:space="preserve">en el cuadro </w:t>
      </w:r>
      <w:proofErr w:type="spellStart"/>
      <w:r w:rsidR="00953777">
        <w:rPr>
          <w:b/>
        </w:rPr>
        <w:t>Keyword</w:t>
      </w:r>
      <w:proofErr w:type="spellEnd"/>
      <w:r w:rsidR="00953777">
        <w:rPr>
          <w:b/>
        </w:rPr>
        <w:t xml:space="preserve"> </w:t>
      </w:r>
      <w:proofErr w:type="spellStart"/>
      <w:r w:rsidR="00953777">
        <w:rPr>
          <w:b/>
        </w:rPr>
        <w:t>or</w:t>
      </w:r>
      <w:proofErr w:type="spellEnd"/>
      <w:r w:rsidR="00953777">
        <w:rPr>
          <w:b/>
        </w:rPr>
        <w:t xml:space="preserve"> </w:t>
      </w:r>
      <w:proofErr w:type="spellStart"/>
      <w:r w:rsidR="00953777">
        <w:rPr>
          <w:b/>
        </w:rPr>
        <w:t>Title</w:t>
      </w:r>
      <w:proofErr w:type="spellEnd"/>
      <w:r>
        <w:t xml:space="preserve">. Haga clic en </w:t>
      </w:r>
      <w:r w:rsidR="00953777">
        <w:rPr>
          <w:b/>
        </w:rPr>
        <w:t>Find Jobs</w:t>
      </w:r>
      <w:r>
        <w:t xml:space="preserve"> para continuar.</w:t>
      </w:r>
    </w:p>
    <w:p w14:paraId="791EB101" w14:textId="77777777" w:rsidR="0095667A" w:rsidRDefault="0095667A" w:rsidP="00BF4C5E">
      <w:pPr>
        <w:pStyle w:val="SubStepAlpha"/>
      </w:pPr>
      <w:r>
        <w:t xml:space="preserve"> Observe los resultados de la búsqueda. Ahora, enfoque la búsqueda agregando términos a la búsqueda de administrador de redes. Pruebe con términos como Cisco CCNA, CCNP, CCNA Security, CCNA Voice, etc.</w:t>
      </w:r>
    </w:p>
    <w:p w14:paraId="791EB102" w14:textId="77777777" w:rsidR="0095667A" w:rsidRDefault="0095667A" w:rsidP="00953777">
      <w:pPr>
        <w:pStyle w:val="SubStepAlpha"/>
      </w:pPr>
      <w:r>
        <w:t>Ahora intente refinar la búsqueda agregando ubicaciones geográficas diferentes. ¿Encontró empleos en las ubicaciones que introdujo?</w:t>
      </w:r>
    </w:p>
    <w:p w14:paraId="791EB103" w14:textId="77777777" w:rsidR="00953777" w:rsidRDefault="00953777" w:rsidP="009B7A51">
      <w:pPr>
        <w:pStyle w:val="AnswerLineL25"/>
      </w:pPr>
      <w:r>
        <w:t>Escriba sus respuestas aquí.</w:t>
      </w:r>
    </w:p>
    <w:p w14:paraId="791EB105" w14:textId="77777777" w:rsidR="0095667A" w:rsidRDefault="0095667A" w:rsidP="00953777">
      <w:pPr>
        <w:pStyle w:val="SubStepAlpha"/>
      </w:pPr>
      <w:r>
        <w:t xml:space="preserve">Intente buscar en un sitio web diferente. Vaya a </w:t>
      </w:r>
      <w:hyperlink r:id="rId10" w:history="1">
        <w:r>
          <w:rPr>
            <w:rStyle w:val="Hipervnculo"/>
          </w:rPr>
          <w:t>http://www.salary.com</w:t>
        </w:r>
      </w:hyperlink>
      <w:r>
        <w:t xml:space="preserve"> y haga clic en el botón de la barra de menú de Búsqueda de empleo.</w:t>
      </w:r>
    </w:p>
    <w:p w14:paraId="791EB106" w14:textId="77777777" w:rsidR="0095667A" w:rsidRDefault="0095667A" w:rsidP="00953777">
      <w:pPr>
        <w:pStyle w:val="BodyTextL50"/>
      </w:pPr>
      <w:r>
        <w:rPr>
          <w:b/>
        </w:rPr>
        <w:t>Nota</w:t>
      </w:r>
      <w:r>
        <w:t>: Para listados de salarios fuera de los EE. UU., use el siguiente enlace para buscar su país:</w:t>
      </w:r>
    </w:p>
    <w:p w14:paraId="791EB107" w14:textId="77777777" w:rsidR="0095667A" w:rsidRDefault="000C0F2D" w:rsidP="003529AA">
      <w:pPr>
        <w:pStyle w:val="BodyTextL50"/>
      </w:pPr>
      <w:hyperlink r:id="rId11" w:history="1">
        <w:r>
          <w:rPr>
            <w:rStyle w:val="Hipervnculo"/>
          </w:rPr>
          <w:t>http://www.payscale.com/rccountries.aspx</w:t>
        </w:r>
      </w:hyperlink>
    </w:p>
    <w:p w14:paraId="791EB108" w14:textId="22DABEAB" w:rsidR="0095667A" w:rsidRDefault="0095667A" w:rsidP="003529AA">
      <w:pPr>
        <w:pStyle w:val="SubStepAlpha"/>
      </w:pPr>
      <w:r>
        <w:lastRenderedPageBreak/>
        <w:t xml:space="preserve">Agregue un término de búsqueda, como </w:t>
      </w:r>
      <w:proofErr w:type="spellStart"/>
      <w:r w:rsidRPr="009D7F80">
        <w:rPr>
          <w:b/>
          <w:i/>
        </w:rPr>
        <w:t>Information</w:t>
      </w:r>
      <w:proofErr w:type="spellEnd"/>
      <w:r w:rsidRPr="009D7F80">
        <w:rPr>
          <w:b/>
          <w:i/>
        </w:rPr>
        <w:t xml:space="preserve"> </w:t>
      </w:r>
      <w:proofErr w:type="spellStart"/>
      <w:r w:rsidRPr="009D7F80">
        <w:rPr>
          <w:b/>
          <w:i/>
        </w:rPr>
        <w:t>Technology</w:t>
      </w:r>
      <w:proofErr w:type="spellEnd"/>
      <w:r>
        <w:t xml:space="preserve"> al</w:t>
      </w:r>
      <w:r w:rsidR="00C93C2E">
        <w:t xml:space="preserve"> </w:t>
      </w:r>
      <w:r>
        <w:rPr>
          <w:b/>
        </w:rPr>
        <w:t xml:space="preserve">título del trabajo </w:t>
      </w:r>
      <w:r w:rsidRPr="005100C5">
        <w:t>o a</w:t>
      </w:r>
      <w:r w:rsidR="00C93C2E">
        <w:rPr>
          <w:b/>
        </w:rPr>
        <w:t xml:space="preserve"> </w:t>
      </w:r>
      <w:r>
        <w:t>la palabra clave y haga clic en</w:t>
      </w:r>
      <w:r w:rsidR="00C93C2E">
        <w:t xml:space="preserve"> </w:t>
      </w:r>
      <w:proofErr w:type="spellStart"/>
      <w:r w:rsidR="003529AA">
        <w:rPr>
          <w:b/>
        </w:rPr>
        <w:t>Get</w:t>
      </w:r>
      <w:proofErr w:type="spellEnd"/>
      <w:r w:rsidR="003529AA">
        <w:rPr>
          <w:b/>
        </w:rPr>
        <w:t xml:space="preserve"> </w:t>
      </w:r>
      <w:proofErr w:type="spellStart"/>
      <w:r w:rsidR="003529AA">
        <w:rPr>
          <w:b/>
        </w:rPr>
        <w:t>my</w:t>
      </w:r>
      <w:proofErr w:type="spellEnd"/>
      <w:r w:rsidR="003529AA">
        <w:rPr>
          <w:b/>
        </w:rPr>
        <w:t xml:space="preserve"> </w:t>
      </w:r>
      <w:proofErr w:type="spellStart"/>
      <w:r w:rsidR="003529AA">
        <w:rPr>
          <w:b/>
        </w:rPr>
        <w:t>salary</w:t>
      </w:r>
      <w:proofErr w:type="spellEnd"/>
      <w:r w:rsidR="003529AA">
        <w:rPr>
          <w:b/>
        </w:rPr>
        <w:t xml:space="preserve"> </w:t>
      </w:r>
      <w:proofErr w:type="spellStart"/>
      <w:r w:rsidR="003529AA">
        <w:rPr>
          <w:b/>
        </w:rPr>
        <w:t>estimate</w:t>
      </w:r>
      <w:proofErr w:type="spellEnd"/>
      <w:r>
        <w:t>.</w:t>
      </w:r>
    </w:p>
    <w:p w14:paraId="791EB109" w14:textId="77777777" w:rsidR="0095667A" w:rsidRDefault="003529AA" w:rsidP="003529AA">
      <w:pPr>
        <w:pStyle w:val="SubStepAlpha"/>
      </w:pPr>
      <w:r>
        <w:t xml:space="preserve">Tenga en cuenta la gran cantidad de resultados de búsqueda coincidentes. Seleccione un puesto que le interese. Haga clic en </w:t>
      </w:r>
      <w:r>
        <w:rPr>
          <w:b/>
        </w:rPr>
        <w:t>SHOW MY SALARY ESTIMATE RESULTS</w:t>
      </w:r>
      <w:r>
        <w:t>.</w:t>
      </w:r>
    </w:p>
    <w:p w14:paraId="791EB10A" w14:textId="77777777" w:rsidR="0095667A" w:rsidRDefault="0095667A" w:rsidP="003529AA">
      <w:pPr>
        <w:pStyle w:val="SubStepAlpha"/>
      </w:pPr>
      <w:r>
        <w:t>Dedique cierto tiempo a buscar empleos y observar los resultados de las búsquedas. Tome nota de las aptitudes requeridas para los distintos puestos y de la escala salarial inicial.</w:t>
      </w:r>
    </w:p>
    <w:p w14:paraId="791EB10B" w14:textId="77777777" w:rsidR="0095667A" w:rsidRDefault="0095667A" w:rsidP="003529AA">
      <w:pPr>
        <w:pStyle w:val="Ttulo1"/>
      </w:pPr>
      <w:r>
        <w:t>Preguntas de reflexión</w:t>
      </w:r>
    </w:p>
    <w:p w14:paraId="791EB10C" w14:textId="77777777" w:rsidR="0095667A" w:rsidRDefault="003529AA" w:rsidP="003529AA">
      <w:pPr>
        <w:pStyle w:val="BodyTextL25"/>
      </w:pPr>
      <w:r>
        <w:t>Responda las siguientes preguntas según los resultados de su investigación.</w:t>
      </w:r>
    </w:p>
    <w:p w14:paraId="791EB10D" w14:textId="77777777" w:rsidR="0095667A" w:rsidRDefault="0095667A" w:rsidP="003529AA">
      <w:pPr>
        <w:pStyle w:val="ReflectionQ"/>
      </w:pPr>
      <w:r w:rsidRPr="008275DF">
        <w:rPr>
          <w:highlight w:val="green"/>
        </w:rPr>
        <w:t>¿Qué puestos buscó?</w:t>
      </w:r>
    </w:p>
    <w:p w14:paraId="618D63A6" w14:textId="77777777" w:rsidR="008705FF" w:rsidRDefault="008705FF" w:rsidP="008705FF">
      <w:pPr>
        <w:pStyle w:val="ReflectionQ"/>
        <w:numPr>
          <w:ilvl w:val="0"/>
          <w:numId w:val="0"/>
        </w:numPr>
        <w:ind w:left="360"/>
      </w:pPr>
    </w:p>
    <w:p w14:paraId="14AFC574" w14:textId="377EAD3F" w:rsidR="009B484F" w:rsidRPr="008705FF" w:rsidRDefault="008705FF" w:rsidP="008705FF">
      <w:pPr>
        <w:pStyle w:val="AnswerLineL25"/>
        <w:numPr>
          <w:ilvl w:val="0"/>
          <w:numId w:val="10"/>
        </w:numPr>
        <w:rPr>
          <w:color w:val="auto"/>
        </w:rPr>
      </w:pPr>
      <w:r w:rsidRPr="008705FF">
        <w:rPr>
          <w:color w:val="auto"/>
        </w:rPr>
        <w:t xml:space="preserve">Network </w:t>
      </w:r>
      <w:proofErr w:type="spellStart"/>
      <w:r w:rsidRPr="008705FF">
        <w:rPr>
          <w:color w:val="auto"/>
        </w:rPr>
        <w:t>Administrator</w:t>
      </w:r>
      <w:proofErr w:type="spellEnd"/>
      <w:r w:rsidRPr="008705FF">
        <w:rPr>
          <w:color w:val="auto"/>
        </w:rPr>
        <w:t>, Ingeniero de Redes, Técnico de Redes, Especialista en Seguridad de Redes, Analista de Redes.</w:t>
      </w:r>
    </w:p>
    <w:p w14:paraId="791EB10E" w14:textId="42FD90FB" w:rsidR="0095667A" w:rsidRDefault="003529AA" w:rsidP="003529AA">
      <w:pPr>
        <w:pStyle w:val="AnswerLineL25"/>
      </w:pPr>
      <w:r>
        <w:t>estas aquí.</w:t>
      </w:r>
    </w:p>
    <w:p w14:paraId="791EB10F" w14:textId="77777777" w:rsidR="0095667A" w:rsidRPr="008275DF" w:rsidRDefault="0095667A" w:rsidP="003529AA">
      <w:pPr>
        <w:pStyle w:val="ReflectionQ"/>
        <w:rPr>
          <w:highlight w:val="green"/>
        </w:rPr>
      </w:pPr>
      <w:r w:rsidRPr="008275DF">
        <w:rPr>
          <w:highlight w:val="green"/>
        </w:rPr>
        <w:t>¿Qué aptitudes o certificaciones se requerían?</w:t>
      </w:r>
    </w:p>
    <w:p w14:paraId="2A84A128" w14:textId="77777777" w:rsidR="008705FF" w:rsidRDefault="008705FF" w:rsidP="008705FF">
      <w:pPr>
        <w:pStyle w:val="AnswerLineL25"/>
        <w:ind w:left="0"/>
        <w:rPr>
          <w:color w:val="auto"/>
        </w:rPr>
      </w:pPr>
    </w:p>
    <w:p w14:paraId="791EB110" w14:textId="66FD2609" w:rsidR="0095667A" w:rsidRPr="008705FF" w:rsidRDefault="008705FF" w:rsidP="008705FF">
      <w:pPr>
        <w:pStyle w:val="AnswerLineL25"/>
        <w:numPr>
          <w:ilvl w:val="0"/>
          <w:numId w:val="10"/>
        </w:numPr>
        <w:rPr>
          <w:color w:val="auto"/>
        </w:rPr>
      </w:pPr>
      <w:r w:rsidRPr="008705FF">
        <w:rPr>
          <w:color w:val="auto"/>
        </w:rPr>
        <w:t xml:space="preserve">Cisco CCNA, CCNP, CCNA Security, CCNA </w:t>
      </w:r>
      <w:proofErr w:type="spellStart"/>
      <w:r w:rsidRPr="008705FF">
        <w:rPr>
          <w:color w:val="auto"/>
        </w:rPr>
        <w:t>Voice</w:t>
      </w:r>
      <w:proofErr w:type="spellEnd"/>
      <w:r w:rsidRPr="008705FF">
        <w:rPr>
          <w:color w:val="auto"/>
        </w:rPr>
        <w:t xml:space="preserve">, </w:t>
      </w:r>
      <w:proofErr w:type="spellStart"/>
      <w:r w:rsidRPr="008705FF">
        <w:rPr>
          <w:color w:val="auto"/>
        </w:rPr>
        <w:t>CompTIA</w:t>
      </w:r>
      <w:proofErr w:type="spellEnd"/>
      <w:r w:rsidRPr="008705FF">
        <w:rPr>
          <w:color w:val="auto"/>
        </w:rPr>
        <w:t xml:space="preserve"> Network+, Microsoft MCSE, Juniper JNCIA, VMware </w:t>
      </w:r>
      <w:proofErr w:type="gramStart"/>
      <w:r w:rsidRPr="008705FF">
        <w:rPr>
          <w:color w:val="auto"/>
        </w:rPr>
        <w:t>VCP.</w:t>
      </w:r>
      <w:r w:rsidR="003529AA" w:rsidRPr="008705FF">
        <w:rPr>
          <w:color w:val="auto"/>
        </w:rPr>
        <w:t>.</w:t>
      </w:r>
      <w:proofErr w:type="gramEnd"/>
    </w:p>
    <w:p w14:paraId="333D2373" w14:textId="77777777" w:rsidR="00F07C9F" w:rsidRPr="00F07C9F" w:rsidRDefault="00F07C9F" w:rsidP="00F07C9F">
      <w:pPr>
        <w:pStyle w:val="BodyTextL25"/>
      </w:pPr>
    </w:p>
    <w:p w14:paraId="791EB111" w14:textId="77777777" w:rsidR="0095667A" w:rsidRPr="008275DF" w:rsidRDefault="0095667A" w:rsidP="003529AA">
      <w:pPr>
        <w:pStyle w:val="ReflectionQ"/>
        <w:rPr>
          <w:highlight w:val="green"/>
        </w:rPr>
      </w:pPr>
      <w:r w:rsidRPr="008275DF">
        <w:rPr>
          <w:highlight w:val="green"/>
        </w:rPr>
        <w:t>¿Encontró empleos que anteriormente no sabía que existían? Si la respuesta es afirmativa, ¿cuáles fueron?</w:t>
      </w:r>
    </w:p>
    <w:p w14:paraId="791EB112" w14:textId="62AF888E" w:rsidR="0095667A" w:rsidRDefault="008275DF" w:rsidP="008705FF">
      <w:pPr>
        <w:pStyle w:val="AnswerLineL25"/>
        <w:numPr>
          <w:ilvl w:val="0"/>
          <w:numId w:val="10"/>
        </w:numPr>
        <w:rPr>
          <w:color w:val="auto"/>
        </w:rPr>
      </w:pPr>
      <w:r>
        <w:rPr>
          <w:color w:val="auto"/>
        </w:rPr>
        <w:t>Sí</w:t>
      </w:r>
      <w:r w:rsidR="00754FA9">
        <w:rPr>
          <w:color w:val="auto"/>
        </w:rPr>
        <w:t xml:space="preserve"> encontré.</w:t>
      </w:r>
    </w:p>
    <w:p w14:paraId="64DFB3E6" w14:textId="77777777" w:rsidR="00F07C9F" w:rsidRPr="00F07C9F" w:rsidRDefault="00F07C9F" w:rsidP="00F07C9F">
      <w:pPr>
        <w:pStyle w:val="BodyTextL25"/>
      </w:pPr>
    </w:p>
    <w:p w14:paraId="791EB113" w14:textId="77777777" w:rsidR="0095667A" w:rsidRPr="008275DF" w:rsidRDefault="0095667A" w:rsidP="003529AA">
      <w:pPr>
        <w:pStyle w:val="ReflectionQ"/>
        <w:rPr>
          <w:highlight w:val="green"/>
        </w:rPr>
      </w:pPr>
      <w:r w:rsidRPr="008275DF">
        <w:rPr>
          <w:highlight w:val="green"/>
        </w:rPr>
        <w:t>¿Encontró empleos que le interesan? Si la respuesta es afirmativa, ¿cuáles son y qué aptitudes o certificaciones requieren?</w:t>
      </w:r>
    </w:p>
    <w:p w14:paraId="791EB114" w14:textId="51212229" w:rsidR="0095667A" w:rsidRDefault="00F07C9F" w:rsidP="008705FF">
      <w:pPr>
        <w:pStyle w:val="AnswerLineL25"/>
        <w:numPr>
          <w:ilvl w:val="0"/>
          <w:numId w:val="10"/>
        </w:numPr>
        <w:rPr>
          <w:color w:val="auto"/>
        </w:rPr>
      </w:pPr>
      <w:r>
        <w:rPr>
          <w:color w:val="auto"/>
        </w:rPr>
        <w:t>No encontré.</w:t>
      </w:r>
    </w:p>
    <w:p w14:paraId="6CA383C1" w14:textId="77777777" w:rsidR="00F07C9F" w:rsidRPr="00F07C9F" w:rsidRDefault="00F07C9F" w:rsidP="00F07C9F">
      <w:pPr>
        <w:pStyle w:val="BodyTextL25"/>
      </w:pPr>
    </w:p>
    <w:p w14:paraId="791EB115" w14:textId="77777777" w:rsidR="007C7B58" w:rsidRPr="00C03789" w:rsidRDefault="007C7B58" w:rsidP="007C7B58">
      <w:pPr>
        <w:pStyle w:val="ConfigWindow"/>
        <w:rPr>
          <w:color w:val="auto"/>
        </w:rPr>
      </w:pPr>
      <w:r w:rsidRPr="00C03789">
        <w:rPr>
          <w:color w:val="auto"/>
        </w:rPr>
        <w:t>Fin del documento</w:t>
      </w:r>
    </w:p>
    <w:sectPr w:rsidR="007C7B58" w:rsidRPr="00C03789" w:rsidSect="009C318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861E9" w14:textId="77777777" w:rsidR="001E6FEB" w:rsidRDefault="001E6FEB" w:rsidP="00710659">
      <w:pPr>
        <w:spacing w:after="0" w:line="240" w:lineRule="auto"/>
      </w:pPr>
      <w:r>
        <w:separator/>
      </w:r>
    </w:p>
    <w:p w14:paraId="634117A9" w14:textId="77777777" w:rsidR="001E6FEB" w:rsidRDefault="001E6FEB"/>
  </w:endnote>
  <w:endnote w:type="continuationSeparator" w:id="0">
    <w:p w14:paraId="4AE892BD" w14:textId="77777777" w:rsidR="001E6FEB" w:rsidRDefault="001E6FEB" w:rsidP="00710659">
      <w:pPr>
        <w:spacing w:after="0" w:line="240" w:lineRule="auto"/>
      </w:pPr>
      <w:r>
        <w:continuationSeparator/>
      </w:r>
    </w:p>
    <w:p w14:paraId="575248EE" w14:textId="77777777" w:rsidR="001E6FEB" w:rsidRDefault="001E6F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EB120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EB121" w14:textId="1138196E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275DF">
      <w:rPr>
        <w:noProof/>
      </w:rPr>
      <w:t>2024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10084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10084">
      <w:rPr>
        <w:b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EB123" w14:textId="68F23F4F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275DF">
      <w:rPr>
        <w:noProof/>
      </w:rPr>
      <w:t>2024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10084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10084">
      <w:rPr>
        <w:b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5CBC4" w14:textId="77777777" w:rsidR="001E6FEB" w:rsidRDefault="001E6FEB" w:rsidP="00710659">
      <w:pPr>
        <w:spacing w:after="0" w:line="240" w:lineRule="auto"/>
      </w:pPr>
      <w:r>
        <w:separator/>
      </w:r>
    </w:p>
    <w:p w14:paraId="73971303" w14:textId="77777777" w:rsidR="001E6FEB" w:rsidRDefault="001E6FEB"/>
  </w:footnote>
  <w:footnote w:type="continuationSeparator" w:id="0">
    <w:p w14:paraId="66B7554C" w14:textId="77777777" w:rsidR="001E6FEB" w:rsidRDefault="001E6FEB" w:rsidP="00710659">
      <w:pPr>
        <w:spacing w:after="0" w:line="240" w:lineRule="auto"/>
      </w:pPr>
      <w:r>
        <w:continuationSeparator/>
      </w:r>
    </w:p>
    <w:p w14:paraId="2250348E" w14:textId="77777777" w:rsidR="001E6FEB" w:rsidRDefault="001E6F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EB11E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tag w:val=""/>
      <w:id w:val="-1711953976"/>
      <w:placeholder>
        <w:docPart w:val="15E1ADF1DF2A4752A19CA99F41F52DA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91EB11F" w14:textId="77777777" w:rsidR="00926CB2" w:rsidRDefault="00AB02C7" w:rsidP="008402F2">
        <w:pPr>
          <w:pStyle w:val="PageHead"/>
        </w:pPr>
        <w:r>
          <w:t>Lab - Investigue las oportunidades de trabajo en TI y redes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EB12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91EB124" wp14:editId="791EB12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AD8EDA4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so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2BE4350"/>
    <w:multiLevelType w:val="hybridMultilevel"/>
    <w:tmpl w:val="1A14E598"/>
    <w:lvl w:ilvl="0" w:tplc="EE18A4F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458926">
    <w:abstractNumId w:val="5"/>
  </w:num>
  <w:num w:numId="2" w16cid:durableId="956251306">
    <w:abstractNumId w:val="3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535734070">
    <w:abstractNumId w:val="2"/>
  </w:num>
  <w:num w:numId="4" w16cid:durableId="668220763">
    <w:abstractNumId w:val="3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59081492">
    <w:abstractNumId w:val="3"/>
  </w:num>
  <w:num w:numId="6" w16cid:durableId="49237249">
    <w:abstractNumId w:val="0"/>
  </w:num>
  <w:num w:numId="7" w16cid:durableId="1482309321">
    <w:abstractNumId w:val="1"/>
  </w:num>
  <w:num w:numId="8" w16cid:durableId="1069574180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579101893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34000938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2C7"/>
    <w:rsid w:val="00001BDF"/>
    <w:rsid w:val="00003280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57B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0F2D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A8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6FEB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29AA"/>
    <w:rsid w:val="003541CA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1DAC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0C5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38C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A6F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084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4FA9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C7B58"/>
    <w:rsid w:val="007D1984"/>
    <w:rsid w:val="007D1E6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5DF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5F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3777"/>
    <w:rsid w:val="0095667A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484F"/>
    <w:rsid w:val="009B5747"/>
    <w:rsid w:val="009B7A51"/>
    <w:rsid w:val="009C0B81"/>
    <w:rsid w:val="009C3182"/>
    <w:rsid w:val="009D2C27"/>
    <w:rsid w:val="009D503E"/>
    <w:rsid w:val="009D7F80"/>
    <w:rsid w:val="009E2309"/>
    <w:rsid w:val="009E42B9"/>
    <w:rsid w:val="009E4E17"/>
    <w:rsid w:val="009E54B9"/>
    <w:rsid w:val="009F4C2E"/>
    <w:rsid w:val="00A014A3"/>
    <w:rsid w:val="00A027CC"/>
    <w:rsid w:val="00A0412D"/>
    <w:rsid w:val="00A10141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2C7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026"/>
    <w:rsid w:val="00BF76BE"/>
    <w:rsid w:val="00C02A73"/>
    <w:rsid w:val="00C03789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007A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3C2E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2F5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1A46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07C9F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3205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246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1EB0F0"/>
  <w15:docId w15:val="{C234816D-B501-47CF-BEB7-A8832171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133A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1133A8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1133A8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10084"/>
    <w:pPr>
      <w:keepNext/>
      <w:spacing w:before="24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529AA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9B7A5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9B7A51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7C7B58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1133A8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1133A8"/>
    <w:pPr>
      <w:numPr>
        <w:ilvl w:val="3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1133A8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075EA9"/>
    <w:rPr>
      <w:rFonts w:eastAsia="Times New Roman"/>
      <w:bCs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710084"/>
    <w:rPr>
      <w:rFonts w:eastAsia="Times New Roman"/>
      <w:bCs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character" w:styleId="Hipervnculo">
    <w:name w:val="Hyperlink"/>
    <w:basedOn w:val="Fuentedeprrafopredeter"/>
    <w:unhideWhenUsed/>
    <w:rsid w:val="0095667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9566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ster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ayscale.com/rccountries.asp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salary.com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www.monster.com/geo/siteselection/" TargetMode="Externa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5E1ADF1DF2A4752A19CA99F41F52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52ABB-729F-4A3C-80F2-834711A8197F}"/>
      </w:docPartPr>
      <w:docPartBody>
        <w:p w:rsidR="00F41A44" w:rsidRDefault="008D51E1">
          <w:pPr>
            <w:pStyle w:val="15E1ADF1DF2A4752A19CA99F41F52DAE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1E1"/>
    <w:rsid w:val="0004457B"/>
    <w:rsid w:val="003541CA"/>
    <w:rsid w:val="004D5B8A"/>
    <w:rsid w:val="0088300C"/>
    <w:rsid w:val="008D51E1"/>
    <w:rsid w:val="00AD3EBB"/>
    <w:rsid w:val="00BB145D"/>
    <w:rsid w:val="00C75C30"/>
    <w:rsid w:val="00F41A44"/>
    <w:rsid w:val="00F7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15E1ADF1DF2A4752A19CA99F41F52DAE">
    <w:name w:val="15E1ADF1DF2A4752A19CA99F41F52D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C71D34-FB04-4612-A246-2F9111C63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16</TotalTime>
  <Pages>2</Pages>
  <Words>563</Words>
  <Characters>3098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- Investigue las oportunidades de trabajo en TI y redes</vt:lpstr>
      <vt:lpstr>Lab - Research IT and Networking Job Opportunities</vt:lpstr>
    </vt:vector>
  </TitlesOfParts>
  <Company>Cisco Systems, Inc.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Investigue las oportunidades de trabajo en TI y redes</dc:title>
  <dc:creator>SP</dc:creator>
  <dc:description>2013</dc:description>
  <cp:lastModifiedBy>ALUMNO - ROBERTO AGUSTÍN MEJÍA COLLAZOS</cp:lastModifiedBy>
  <cp:revision>10</cp:revision>
  <dcterms:created xsi:type="dcterms:W3CDTF">2020-06-18T20:12:00Z</dcterms:created>
  <dcterms:modified xsi:type="dcterms:W3CDTF">2024-11-30T02:23:00Z</dcterms:modified>
</cp:coreProperties>
</file>