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6FBC6" w14:textId="37A9CDD2" w:rsidR="00692169" w:rsidRPr="00BB73FF" w:rsidRDefault="00000000" w:rsidP="001E1DC3">
      <w:pPr>
        <w:pStyle w:val="Ttulo"/>
      </w:pPr>
      <w:sdt>
        <w:sdtPr>
          <w:rPr>
            <w:b w:val="0"/>
            <w:color w:val="EE0000"/>
          </w:rPr>
          <w:alias w:val="Título"/>
          <w:tag w:val=""/>
          <w:id w:val="-487021785"/>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5929">
            <w:t>Actividad de clase: diseño de un sistema de comunicaciones</w:t>
          </w:r>
        </w:sdtContent>
      </w:sdt>
      <w:r w:rsidR="00A65929">
        <w:rPr>
          <w:rStyle w:val="LabTitleInstVersred"/>
        </w:rPr>
        <w:t xml:space="preserve"> </w:t>
      </w:r>
      <w:r w:rsidR="00692169">
        <w:t>Objetivos</w:t>
      </w:r>
    </w:p>
    <w:p w14:paraId="20F5BD50" w14:textId="77777777" w:rsidR="00692169" w:rsidRPr="00C05418" w:rsidRDefault="00692169" w:rsidP="00692169">
      <w:pPr>
        <w:pStyle w:val="BodyTextL25Bold"/>
        <w:rPr>
          <w:b w:val="0"/>
        </w:rPr>
      </w:pPr>
      <w:r>
        <w:rPr>
          <w:b w:val="0"/>
        </w:rPr>
        <w:t>Explicar la función de las organizaciones de estandarización en el establecimiento de protocolos para la interoperabilidad de redes.</w:t>
      </w:r>
    </w:p>
    <w:p w14:paraId="0E6C6C80" w14:textId="77777777" w:rsidR="00692169" w:rsidRPr="00C07FD9" w:rsidRDefault="00692169" w:rsidP="00692169">
      <w:pPr>
        <w:pStyle w:val="Ttulo1"/>
        <w:numPr>
          <w:ilvl w:val="0"/>
          <w:numId w:val="3"/>
        </w:numPr>
      </w:pPr>
      <w:r>
        <w:t>Información básica/situación</w:t>
      </w:r>
    </w:p>
    <w:p w14:paraId="708B1415" w14:textId="77777777" w:rsidR="00692169" w:rsidRDefault="00692169" w:rsidP="00692169">
      <w:pPr>
        <w:pStyle w:val="BodyTextL25"/>
      </w:pPr>
      <w:r>
        <w:t>Acaba de adquirir un automóvil nuevo para uso personal. Después de conducir el automóvil durante alrededor de una semana, descubre que no funciona correctamente. Analiza el problema con varios de sus pares y decide llevarlo un taller de reparaciones de automóviles muy recomendado. Se trata del único taller de reparaciones que le queda cerca.</w:t>
      </w:r>
    </w:p>
    <w:p w14:paraId="228E6291" w14:textId="77777777" w:rsidR="00692169" w:rsidRDefault="00692169" w:rsidP="00692169">
      <w:pPr>
        <w:pStyle w:val="BodyTextL25"/>
      </w:pPr>
      <w:r>
        <w:t>Cuando llega al taller de reparaciones, advierte que todos los mecánicos hablan otro idioma. Tiene dificultades para explicar los problemas de funcionamiento del automóvil, pero es realmente necesario realizar las reparaciones. No está seguro de poder conducirlo de regreso a su hogar para buscar otras opciones.</w:t>
      </w:r>
    </w:p>
    <w:p w14:paraId="4B680EBF" w14:textId="77777777" w:rsidR="00692169" w:rsidRDefault="00692169" w:rsidP="00692169">
      <w:pPr>
        <w:pStyle w:val="BodyTextL25"/>
      </w:pPr>
      <w:r>
        <w:t>Debe encontrar una manera de trabajar con el taller para asegurarse de que el automóvil se repare correctamente.</w:t>
      </w:r>
    </w:p>
    <w:p w14:paraId="720A8675" w14:textId="77777777" w:rsidR="00692169" w:rsidRDefault="00692169" w:rsidP="00692169">
      <w:pPr>
        <w:pStyle w:val="BodyTextL25"/>
      </w:pPr>
      <w:r w:rsidRPr="005B505D">
        <w:rPr>
          <w:highlight w:val="green"/>
        </w:rPr>
        <w:t>¿Cómo se comunicará con los mecánicos de esa empresa?  Diseñe un modelo de comunicaciones para asegurar que el vehículo se repare correctamente.</w:t>
      </w:r>
    </w:p>
    <w:p w14:paraId="5E7098A4" w14:textId="77777777" w:rsidR="00A9246A" w:rsidRPr="00A9246A" w:rsidRDefault="00A9246A" w:rsidP="00A9246A">
      <w:pPr>
        <w:pStyle w:val="BodyTextL25"/>
      </w:pPr>
      <w:r w:rsidRPr="00A9246A">
        <w:rPr>
          <w:b/>
          <w:bCs/>
        </w:rPr>
        <w:t>Uso de un traductor</w:t>
      </w:r>
      <w:r w:rsidRPr="00A9246A">
        <w:t>: Se puede contratar a un traductor o usar una aplicación de traducción en tiempo real para facilitar la comunicación.</w:t>
      </w:r>
    </w:p>
    <w:p w14:paraId="209CC411" w14:textId="77777777" w:rsidR="00A9246A" w:rsidRPr="00A9246A" w:rsidRDefault="00A9246A" w:rsidP="00A9246A">
      <w:pPr>
        <w:pStyle w:val="BodyTextL25"/>
      </w:pPr>
      <w:r w:rsidRPr="00A9246A">
        <w:rPr>
          <w:b/>
          <w:bCs/>
        </w:rPr>
        <w:t>Describir visualmente</w:t>
      </w:r>
      <w:r w:rsidRPr="00A9246A">
        <w:t>: El uso de imágenes o videos para mostrar el problema en el automóvil puede ayudar a comunicar.</w:t>
      </w:r>
    </w:p>
    <w:p w14:paraId="6E9E68DF" w14:textId="77777777" w:rsidR="00A9246A" w:rsidRDefault="00A9246A" w:rsidP="00692169">
      <w:pPr>
        <w:pStyle w:val="BodyTextL25"/>
      </w:pPr>
    </w:p>
    <w:p w14:paraId="43F46E48" w14:textId="77777777" w:rsidR="00692169" w:rsidRPr="00A91851" w:rsidRDefault="00692169" w:rsidP="00692169">
      <w:pPr>
        <w:pStyle w:val="Ttulo1"/>
        <w:numPr>
          <w:ilvl w:val="0"/>
          <w:numId w:val="3"/>
        </w:numPr>
      </w:pPr>
      <w:r>
        <w:t>Pregunta de reflexión</w:t>
      </w:r>
    </w:p>
    <w:p w14:paraId="13378FE2" w14:textId="77777777" w:rsidR="00692169" w:rsidRDefault="00692169" w:rsidP="00692169">
      <w:pPr>
        <w:pStyle w:val="BodyTextL25"/>
      </w:pPr>
      <w:r w:rsidRPr="005B505D">
        <w:rPr>
          <w:highlight w:val="green"/>
        </w:rPr>
        <w:t>¿Qué pasos identificó como importantes para comunicar su solicitud de reparación?  Justifique su respuesta.</w:t>
      </w:r>
    </w:p>
    <w:p w14:paraId="55978EC4" w14:textId="2C85CA94" w:rsidR="00692169" w:rsidRPr="008E4CC9" w:rsidRDefault="008E4CC9" w:rsidP="008E4CC9">
      <w:pPr>
        <w:pStyle w:val="AnswerLineL25"/>
        <w:rPr>
          <w:color w:val="auto"/>
        </w:rPr>
      </w:pPr>
      <w:r w:rsidRPr="008E4CC9">
        <w:rPr>
          <w:color w:val="auto"/>
        </w:rPr>
        <w:t>Para resolver este problema, algunos pasos pueden incluir:</w:t>
      </w:r>
      <w:r w:rsidRPr="008E4CC9">
        <w:rPr>
          <w:color w:val="auto"/>
        </w:rPr>
        <w:br/>
        <w:t>Establecer un lenguaje para la comunicación (puede ser oral o escrito, o cenestésico o físico).</w:t>
      </w:r>
      <w:r w:rsidRPr="008E4CC9">
        <w:rPr>
          <w:color w:val="auto"/>
        </w:rPr>
        <w:br/>
        <w:t>Explicar, con mucho cuidado y en pequeños pasos, el problema que se experimentó con el automóvil (una vez más, mediante la representación oral, escrita, con imágenes, o cenestésica o física).</w:t>
      </w:r>
      <w:r w:rsidRPr="008E4CC9">
        <w:rPr>
          <w:color w:val="auto"/>
        </w:rPr>
        <w:br/>
        <w:t>Solicitarle al mecánico que confirme su comprensión del problema.</w:t>
      </w:r>
      <w:r w:rsidRPr="008E4CC9">
        <w:rPr>
          <w:color w:val="auto"/>
        </w:rPr>
        <w:br/>
        <w:t>Esperar que se realice la reparación.</w:t>
      </w:r>
      <w:r w:rsidRPr="008E4CC9">
        <w:rPr>
          <w:color w:val="auto"/>
        </w:rPr>
        <w:br/>
        <w:t>Conducir el vehículo para asegurar la reparación correcta.</w:t>
      </w:r>
      <w:r w:rsidRPr="008E4CC9">
        <w:rPr>
          <w:color w:val="auto"/>
        </w:rPr>
        <w:br/>
        <w:t>Finalizar el encuentro pagando por las reparaciones y agradeciendo al mecánico.</w:t>
      </w:r>
    </w:p>
    <w:sectPr w:rsidR="00692169" w:rsidRPr="008E4CC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9D849" w14:textId="77777777" w:rsidR="00F57830" w:rsidRDefault="00F57830" w:rsidP="00710659">
      <w:pPr>
        <w:spacing w:after="0" w:line="240" w:lineRule="auto"/>
      </w:pPr>
      <w:r>
        <w:separator/>
      </w:r>
    </w:p>
    <w:p w14:paraId="7A3B3A6A" w14:textId="77777777" w:rsidR="00F57830" w:rsidRDefault="00F57830"/>
  </w:endnote>
  <w:endnote w:type="continuationSeparator" w:id="0">
    <w:p w14:paraId="33D5BAB3" w14:textId="77777777" w:rsidR="00F57830" w:rsidRDefault="00F57830" w:rsidP="00710659">
      <w:pPr>
        <w:spacing w:after="0" w:line="240" w:lineRule="auto"/>
      </w:pPr>
      <w:r>
        <w:continuationSeparator/>
      </w:r>
    </w:p>
    <w:p w14:paraId="296831E8" w14:textId="77777777" w:rsidR="00F57830" w:rsidRDefault="00F578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1E0A7" w14:textId="6BE6B9F9"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5B505D">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F6996" w14:textId="2BFB3B76"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5B505D">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F6A05" w14:textId="77777777" w:rsidR="00F57830" w:rsidRDefault="00F57830" w:rsidP="00710659">
      <w:pPr>
        <w:spacing w:after="0" w:line="240" w:lineRule="auto"/>
      </w:pPr>
      <w:r>
        <w:separator/>
      </w:r>
    </w:p>
    <w:p w14:paraId="32031B0F" w14:textId="77777777" w:rsidR="00F57830" w:rsidRDefault="00F57830"/>
  </w:footnote>
  <w:footnote w:type="continuationSeparator" w:id="0">
    <w:p w14:paraId="5DD4FCA7" w14:textId="77777777" w:rsidR="00F57830" w:rsidRDefault="00F57830" w:rsidP="00710659">
      <w:pPr>
        <w:spacing w:after="0" w:line="240" w:lineRule="auto"/>
      </w:pPr>
      <w:r>
        <w:continuationSeparator/>
      </w:r>
    </w:p>
    <w:p w14:paraId="4EED8442" w14:textId="77777777" w:rsidR="00F57830" w:rsidRDefault="00F578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Content>
      <w:p w14:paraId="022AFE20" w14:textId="77777777" w:rsidR="00926CB2" w:rsidRDefault="00B61EE8" w:rsidP="008402F2">
        <w:pPr>
          <w:pStyle w:val="PageHead"/>
        </w:pPr>
        <w:r>
          <w:t>Actividad de clase: diseño de un sistema de comunicaciones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CE2D3" w14:textId="77777777" w:rsidR="00926CB2" w:rsidRDefault="00882B63" w:rsidP="006C3FCF">
    <w:pPr>
      <w:ind w:left="-288"/>
    </w:pPr>
    <w:r>
      <w:rPr>
        <w:noProof/>
      </w:rPr>
      <w:drawing>
        <wp:inline distT="0" distB="0" distL="0" distR="0" wp14:anchorId="23946D6F" wp14:editId="1037050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14909076">
    <w:abstractNumId w:val="6"/>
  </w:num>
  <w:num w:numId="2" w16cid:durableId="1621573256">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68009444">
    <w:abstractNumId w:val="3"/>
  </w:num>
  <w:num w:numId="4" w16cid:durableId="725757785">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22582349">
    <w:abstractNumId w:val="4"/>
  </w:num>
  <w:num w:numId="6" w16cid:durableId="1108427117">
    <w:abstractNumId w:val="0"/>
  </w:num>
  <w:num w:numId="7" w16cid:durableId="82575885">
    <w:abstractNumId w:val="1"/>
  </w:num>
  <w:num w:numId="8" w16cid:durableId="364602214">
    <w:abstractNumId w:val="5"/>
    <w:lvlOverride w:ilvl="0">
      <w:lvl w:ilvl="0">
        <w:start w:val="1"/>
        <w:numFmt w:val="decimal"/>
        <w:lvlText w:val="Parte %1:"/>
        <w:lvlJc w:val="left"/>
        <w:pPr>
          <w:tabs>
            <w:tab w:val="num" w:pos="1152"/>
          </w:tabs>
          <w:ind w:left="1152" w:hanging="792"/>
        </w:pPr>
        <w:rPr>
          <w:rFonts w:hint="default"/>
        </w:rPr>
      </w:lvl>
    </w:lvlOverride>
  </w:num>
  <w:num w:numId="9" w16cid:durableId="59224945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22108843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E8"/>
    <w:rsid w:val="00001BDF"/>
    <w:rsid w:val="0000380F"/>
    <w:rsid w:val="00004175"/>
    <w:rsid w:val="000059C9"/>
    <w:rsid w:val="00012C22"/>
    <w:rsid w:val="000160F7"/>
    <w:rsid w:val="00016D5B"/>
    <w:rsid w:val="00016F30"/>
    <w:rsid w:val="0002047C"/>
    <w:rsid w:val="00021B9A"/>
    <w:rsid w:val="000242D6"/>
    <w:rsid w:val="00024EE5"/>
    <w:rsid w:val="00041AF6"/>
    <w:rsid w:val="0004203A"/>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ECB"/>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8B9"/>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DC3"/>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2848"/>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C6D"/>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DAA"/>
    <w:rsid w:val="0042385C"/>
    <w:rsid w:val="00426FA5"/>
    <w:rsid w:val="00431654"/>
    <w:rsid w:val="00434926"/>
    <w:rsid w:val="00443ACE"/>
    <w:rsid w:val="00444217"/>
    <w:rsid w:val="004478F4"/>
    <w:rsid w:val="00450F7A"/>
    <w:rsid w:val="00452C6D"/>
    <w:rsid w:val="00454B5D"/>
    <w:rsid w:val="00455E0B"/>
    <w:rsid w:val="0045724D"/>
    <w:rsid w:val="00457934"/>
    <w:rsid w:val="00462B9F"/>
    <w:rsid w:val="004659EE"/>
    <w:rsid w:val="00473E34"/>
    <w:rsid w:val="00476BA9"/>
    <w:rsid w:val="00481650"/>
    <w:rsid w:val="00490807"/>
    <w:rsid w:val="004936C2"/>
    <w:rsid w:val="0049379C"/>
    <w:rsid w:val="004A12FF"/>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7DDC"/>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05D"/>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2602"/>
    <w:rsid w:val="00686295"/>
    <w:rsid w:val="00686587"/>
    <w:rsid w:val="006904CF"/>
    <w:rsid w:val="00692169"/>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4CC9"/>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0A64"/>
    <w:rsid w:val="009E2309"/>
    <w:rsid w:val="009E42B9"/>
    <w:rsid w:val="009E4E17"/>
    <w:rsid w:val="009E54B9"/>
    <w:rsid w:val="009F4C2E"/>
    <w:rsid w:val="00A014A3"/>
    <w:rsid w:val="00A027CC"/>
    <w:rsid w:val="00A0412D"/>
    <w:rsid w:val="00A15DF0"/>
    <w:rsid w:val="00A21211"/>
    <w:rsid w:val="00A30F8A"/>
    <w:rsid w:val="00A33890"/>
    <w:rsid w:val="00A34E7F"/>
    <w:rsid w:val="00A355E1"/>
    <w:rsid w:val="00A46F0A"/>
    <w:rsid w:val="00A46F25"/>
    <w:rsid w:val="00A47CC2"/>
    <w:rsid w:val="00A502BA"/>
    <w:rsid w:val="00A60146"/>
    <w:rsid w:val="00A601A9"/>
    <w:rsid w:val="00A60F6F"/>
    <w:rsid w:val="00A622C4"/>
    <w:rsid w:val="00A6283D"/>
    <w:rsid w:val="00A65929"/>
    <w:rsid w:val="00A676FF"/>
    <w:rsid w:val="00A7108E"/>
    <w:rsid w:val="00A73EBA"/>
    <w:rsid w:val="00A754B4"/>
    <w:rsid w:val="00A76665"/>
    <w:rsid w:val="00A76749"/>
    <w:rsid w:val="00A807C1"/>
    <w:rsid w:val="00A82658"/>
    <w:rsid w:val="00A83374"/>
    <w:rsid w:val="00A9246A"/>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EE8"/>
    <w:rsid w:val="00B62809"/>
    <w:rsid w:val="00B72F2A"/>
    <w:rsid w:val="00B74716"/>
    <w:rsid w:val="00B7675A"/>
    <w:rsid w:val="00B81898"/>
    <w:rsid w:val="00B82DED"/>
    <w:rsid w:val="00B85B7F"/>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747"/>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1462"/>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44F"/>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7830"/>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9B9BD"/>
  <w15:docId w15:val="{1071F1DB-3005-471C-AAF9-677737A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1458B9"/>
    <w:pPr>
      <w:keepNext/>
      <w:keepLines/>
      <w:numPr>
        <w:numId w:val="5"/>
      </w:numPr>
      <w:spacing w:before="12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458B9"/>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A7EC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A355E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57654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155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4B65B3490B48599A49C9D417369A63"/>
        <w:category>
          <w:name w:val="General"/>
          <w:gallery w:val="placeholder"/>
        </w:category>
        <w:types>
          <w:type w:val="bbPlcHdr"/>
        </w:types>
        <w:behaviors>
          <w:behavior w:val="content"/>
        </w:behaviors>
        <w:guid w:val="{2D15634F-7155-4B35-AC85-97687FD5A671}"/>
      </w:docPartPr>
      <w:docPartBody>
        <w:p w:rsidR="007F72F4" w:rsidRDefault="00897863">
          <w:pPr>
            <w:pStyle w:val="7C4B65B3490B48599A49C9D417369A63"/>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63"/>
    <w:rsid w:val="002414BB"/>
    <w:rsid w:val="004A12FF"/>
    <w:rsid w:val="00527DDC"/>
    <w:rsid w:val="00585D70"/>
    <w:rsid w:val="00682602"/>
    <w:rsid w:val="006E531A"/>
    <w:rsid w:val="007F72F4"/>
    <w:rsid w:val="00897863"/>
    <w:rsid w:val="00E6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C4B65B3490B48599A49C9D417369A63">
    <w:name w:val="7C4B65B3490B48599A49C9D417369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7C5839-031E-4F49-90BE-79F1DD3B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Pages>
  <Words>326</Words>
  <Characters>1799</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Actividad de clase: diseño de un sistema de comunicaciones</vt:lpstr>
      <vt:lpstr>Class Activity - Design a Communications System</vt:lpstr>
    </vt:vector>
  </TitlesOfParts>
  <Company>Cisco Systems, Inc.</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clase: diseño de un sistema de comunicaciones</dc:title>
  <dc:creator>SP</dc:creator>
  <dc:description>2013</dc:description>
  <cp:lastModifiedBy>ALUMNO - ROBERTO AGUSTÍN MEJÍA COLLAZOS</cp:lastModifiedBy>
  <cp:revision>6</cp:revision>
  <cp:lastPrinted>2019-10-18T13:51:00Z</cp:lastPrinted>
  <dcterms:created xsi:type="dcterms:W3CDTF">2020-06-18T20:25:00Z</dcterms:created>
  <dcterms:modified xsi:type="dcterms:W3CDTF">2024-11-30T02:25:00Z</dcterms:modified>
</cp:coreProperties>
</file>