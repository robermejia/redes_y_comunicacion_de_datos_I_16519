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A5909" w14:textId="6AAC4C38" w:rsidR="004D36D7" w:rsidRPr="00FD4A68" w:rsidRDefault="00000000" w:rsidP="00D345EA">
      <w:pPr>
        <w:pStyle w:val="Ttulo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77CE36F1AC0E4663B45832C32EA66A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245689">
            <w:t>Lab</w:t>
          </w:r>
          <w:proofErr w:type="spellEnd"/>
          <w:r w:rsidR="00245689">
            <w:t>-Configuración básica de switches y terminales</w:t>
          </w:r>
        </w:sdtContent>
      </w:sdt>
      <w:r w:rsidR="00245689">
        <w:rPr>
          <w:rStyle w:val="LabTitleInstVersred"/>
        </w:rPr>
        <w:t xml:space="preserve"> </w:t>
      </w:r>
    </w:p>
    <w:p w14:paraId="71D4CB53" w14:textId="77777777" w:rsidR="008E44D0" w:rsidRDefault="008E44D0" w:rsidP="005454AC">
      <w:pPr>
        <w:pStyle w:val="Ttulo1"/>
      </w:pPr>
      <w:r>
        <w:t>Topología</w:t>
      </w:r>
    </w:p>
    <w:p w14:paraId="0B89332E" w14:textId="77777777" w:rsidR="008E44D0" w:rsidRDefault="005679CE" w:rsidP="008E44D0">
      <w:pPr>
        <w:pStyle w:val="Visual"/>
      </w:pPr>
      <w:r>
        <w:rPr>
          <w:noProof/>
        </w:rPr>
        <w:drawing>
          <wp:inline distT="0" distB="0" distL="0" distR="0" wp14:anchorId="048F87E2" wp14:editId="115C9B99">
            <wp:extent cx="3054350" cy="1920240"/>
            <wp:effectExtent l="0" t="0" r="0" b="3810"/>
            <wp:docPr id="15" name="Picture 15" descr="In the topology, PC-A is connected to S1 via f0/6. PC-B is connected to S2 via F0/6. S1 and S2 are connected to each via F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D2149" w14:textId="77777777" w:rsidR="008E44D0" w:rsidRPr="00BB73FF" w:rsidRDefault="008E44D0" w:rsidP="005454AC">
      <w:pPr>
        <w:pStyle w:val="Ttulo1"/>
      </w:pPr>
      <w:r>
        <w:t>Tabla de asignación de direcciones</w:t>
      </w:r>
    </w:p>
    <w:tbl>
      <w:tblPr>
        <w:tblW w:w="102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la interfaz, la dirección IP y la máscara de subred."/>
      </w:tblPr>
      <w:tblGrid>
        <w:gridCol w:w="2427"/>
        <w:gridCol w:w="2340"/>
        <w:gridCol w:w="2808"/>
        <w:gridCol w:w="2682"/>
      </w:tblGrid>
      <w:tr w:rsidR="008E44D0" w14:paraId="76E865D2" w14:textId="77777777" w:rsidTr="005679CE">
        <w:trPr>
          <w:cantSplit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C27D" w14:textId="77777777" w:rsidR="008E44D0" w:rsidRPr="00E87D62" w:rsidRDefault="008E44D0" w:rsidP="0063139D">
            <w:pPr>
              <w:pStyle w:val="TableHeading"/>
            </w:pPr>
            <w:r>
              <w:t>Dispositivo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9C0E81" w14:textId="77777777" w:rsidR="008E44D0" w:rsidRPr="00E87D62" w:rsidRDefault="008E44D0" w:rsidP="0063139D">
            <w:pPr>
              <w:pStyle w:val="TableHeading"/>
            </w:pPr>
            <w:r>
              <w:t>Interfaz</w:t>
            </w:r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E51D37" w14:textId="77777777" w:rsidR="008E44D0" w:rsidRPr="00E87D62" w:rsidRDefault="008E44D0" w:rsidP="0063139D">
            <w:pPr>
              <w:pStyle w:val="TableHeading"/>
            </w:pPr>
            <w:r>
              <w:t>Dirección IP</w:t>
            </w:r>
          </w:p>
        </w:tc>
        <w:tc>
          <w:tcPr>
            <w:tcW w:w="2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9EA338" w14:textId="77777777" w:rsidR="008E44D0" w:rsidRPr="00E87D62" w:rsidRDefault="008E44D0" w:rsidP="0063139D">
            <w:pPr>
              <w:pStyle w:val="TableHeading"/>
            </w:pPr>
            <w:r>
              <w:t>Máscara de subred</w:t>
            </w:r>
          </w:p>
        </w:tc>
      </w:tr>
      <w:tr w:rsidR="008E44D0" w14:paraId="46F9B1E6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4C971842" w14:textId="77777777" w:rsidR="008E44D0" w:rsidRPr="0036547D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S1</w:t>
            </w:r>
          </w:p>
        </w:tc>
        <w:tc>
          <w:tcPr>
            <w:tcW w:w="2340" w:type="dxa"/>
            <w:vAlign w:val="bottom"/>
          </w:tcPr>
          <w:p w14:paraId="5B8A7644" w14:textId="77777777" w:rsidR="008E44D0" w:rsidRPr="0036547D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VLAN 1</w:t>
            </w:r>
          </w:p>
        </w:tc>
        <w:tc>
          <w:tcPr>
            <w:tcW w:w="2808" w:type="dxa"/>
            <w:vAlign w:val="bottom"/>
          </w:tcPr>
          <w:p w14:paraId="69E7E3D2" w14:textId="50A7BA19" w:rsidR="008E44D0" w:rsidRPr="00E87D62" w:rsidRDefault="008E44D0" w:rsidP="0063139D">
            <w:pPr>
              <w:pStyle w:val="TableText"/>
            </w:pPr>
            <w:r>
              <w:t>192.168.1.1</w:t>
            </w:r>
          </w:p>
        </w:tc>
        <w:tc>
          <w:tcPr>
            <w:tcW w:w="2682" w:type="dxa"/>
            <w:vAlign w:val="bottom"/>
          </w:tcPr>
          <w:p w14:paraId="001BD652" w14:textId="77777777" w:rsidR="008E44D0" w:rsidRPr="00E87D62" w:rsidRDefault="008E44D0" w:rsidP="0063139D">
            <w:pPr>
              <w:pStyle w:val="TableText"/>
            </w:pPr>
            <w:r>
              <w:t>255.255.255.0</w:t>
            </w:r>
          </w:p>
        </w:tc>
      </w:tr>
      <w:tr w:rsidR="008E44D0" w14:paraId="2399BE96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742AA18A" w14:textId="77777777" w:rsidR="008E44D0" w:rsidRPr="0036547D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S2</w:t>
            </w:r>
          </w:p>
        </w:tc>
        <w:tc>
          <w:tcPr>
            <w:tcW w:w="2340" w:type="dxa"/>
            <w:vAlign w:val="bottom"/>
          </w:tcPr>
          <w:p w14:paraId="22842352" w14:textId="77777777" w:rsidR="008E44D0" w:rsidRPr="0036547D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VLAN 1</w:t>
            </w:r>
          </w:p>
        </w:tc>
        <w:tc>
          <w:tcPr>
            <w:tcW w:w="2808" w:type="dxa"/>
            <w:vAlign w:val="bottom"/>
          </w:tcPr>
          <w:p w14:paraId="424BC1C1" w14:textId="0AFA9A4C" w:rsidR="008E44D0" w:rsidRPr="00E87D62" w:rsidRDefault="008E44D0" w:rsidP="008221BE">
            <w:pPr>
              <w:pStyle w:val="TableText"/>
            </w:pPr>
            <w:r>
              <w:t>192.168.1.2</w:t>
            </w:r>
          </w:p>
        </w:tc>
        <w:tc>
          <w:tcPr>
            <w:tcW w:w="2682" w:type="dxa"/>
            <w:vAlign w:val="bottom"/>
          </w:tcPr>
          <w:p w14:paraId="6F54CF18" w14:textId="77777777" w:rsidR="008E44D0" w:rsidRPr="00E87D62" w:rsidRDefault="008E44D0" w:rsidP="0063139D">
            <w:pPr>
              <w:pStyle w:val="TableText"/>
            </w:pPr>
            <w:r>
              <w:t>255.255.255.0</w:t>
            </w:r>
          </w:p>
        </w:tc>
      </w:tr>
      <w:tr w:rsidR="009F359E" w14:paraId="7A6D60A8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5C314580" w14:textId="77777777" w:rsidR="009F359E" w:rsidRPr="0036547D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PC-A</w:t>
            </w:r>
          </w:p>
        </w:tc>
        <w:tc>
          <w:tcPr>
            <w:tcW w:w="2340" w:type="dxa"/>
            <w:vAlign w:val="bottom"/>
          </w:tcPr>
          <w:p w14:paraId="69442480" w14:textId="77777777" w:rsidR="009F359E" w:rsidRPr="0036547D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NIC</w:t>
            </w:r>
          </w:p>
        </w:tc>
        <w:tc>
          <w:tcPr>
            <w:tcW w:w="2808" w:type="dxa"/>
            <w:vAlign w:val="bottom"/>
          </w:tcPr>
          <w:p w14:paraId="76393D01" w14:textId="77777777" w:rsidR="009F359E" w:rsidRPr="00E87D62" w:rsidRDefault="009F359E" w:rsidP="009F359E">
            <w:pPr>
              <w:pStyle w:val="TableText"/>
            </w:pPr>
            <w:r>
              <w:t>192.168.1.10</w:t>
            </w:r>
          </w:p>
        </w:tc>
        <w:tc>
          <w:tcPr>
            <w:tcW w:w="2682" w:type="dxa"/>
            <w:vAlign w:val="bottom"/>
          </w:tcPr>
          <w:p w14:paraId="0CE64EE5" w14:textId="77777777" w:rsidR="009F359E" w:rsidRPr="00E87D62" w:rsidRDefault="009F359E" w:rsidP="009F359E">
            <w:pPr>
              <w:pStyle w:val="TableText"/>
            </w:pPr>
            <w:r>
              <w:t>255.255.255.0</w:t>
            </w:r>
          </w:p>
        </w:tc>
      </w:tr>
      <w:tr w:rsidR="009F359E" w14:paraId="34F6024F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51221972" w14:textId="77777777" w:rsidR="009F359E" w:rsidRPr="0036547D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PC-B</w:t>
            </w:r>
          </w:p>
        </w:tc>
        <w:tc>
          <w:tcPr>
            <w:tcW w:w="2340" w:type="dxa"/>
            <w:vAlign w:val="bottom"/>
          </w:tcPr>
          <w:p w14:paraId="2437138A" w14:textId="77777777" w:rsidR="009F359E" w:rsidRPr="0036547D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NIC</w:t>
            </w:r>
          </w:p>
        </w:tc>
        <w:tc>
          <w:tcPr>
            <w:tcW w:w="2808" w:type="dxa"/>
            <w:vAlign w:val="bottom"/>
          </w:tcPr>
          <w:p w14:paraId="6FF568E6" w14:textId="77777777" w:rsidR="009F359E" w:rsidRPr="00E87D62" w:rsidRDefault="009F359E" w:rsidP="009F359E">
            <w:pPr>
              <w:pStyle w:val="TableText"/>
            </w:pPr>
            <w:r>
              <w:t>192.168.1.11</w:t>
            </w:r>
          </w:p>
        </w:tc>
        <w:tc>
          <w:tcPr>
            <w:tcW w:w="2682" w:type="dxa"/>
            <w:vAlign w:val="bottom"/>
          </w:tcPr>
          <w:p w14:paraId="34C6429B" w14:textId="77777777" w:rsidR="009F359E" w:rsidRPr="00E87D62" w:rsidRDefault="009F359E" w:rsidP="009F359E">
            <w:pPr>
              <w:pStyle w:val="TableText"/>
            </w:pPr>
            <w:r>
              <w:t>255.255.255.0</w:t>
            </w:r>
          </w:p>
        </w:tc>
      </w:tr>
    </w:tbl>
    <w:p w14:paraId="49576443" w14:textId="77777777" w:rsidR="00A44C1C" w:rsidRDefault="00A44C1C" w:rsidP="00A44C1C">
      <w:pPr>
        <w:pStyle w:val="ConfigWindow"/>
      </w:pPr>
      <w:proofErr w:type="spellStart"/>
      <w:r>
        <w:t>Linea</w:t>
      </w:r>
      <w:proofErr w:type="spellEnd"/>
      <w:r>
        <w:t xml:space="preserve"> en blanco - sin información adicional</w:t>
      </w:r>
    </w:p>
    <w:p w14:paraId="5CC36DE9" w14:textId="77777777" w:rsidR="008E44D0" w:rsidRPr="00BB73FF" w:rsidRDefault="008E44D0" w:rsidP="00A46092">
      <w:pPr>
        <w:pStyle w:val="Ttulo1"/>
      </w:pPr>
      <w:r>
        <w:t>Objetivos</w:t>
      </w:r>
    </w:p>
    <w:p w14:paraId="505C5BFC" w14:textId="60C16007" w:rsidR="008E44D0" w:rsidRPr="004C0909" w:rsidRDefault="008E44D0" w:rsidP="001C7086">
      <w:pPr>
        <w:pStyle w:val="Bulletlevel1"/>
      </w:pPr>
      <w:r>
        <w:t>Configurar la topología de red</w:t>
      </w:r>
    </w:p>
    <w:p w14:paraId="0241B24F" w14:textId="77777777" w:rsidR="008E44D0" w:rsidRPr="004C0909" w:rsidRDefault="008E44D0" w:rsidP="001C7086">
      <w:pPr>
        <w:pStyle w:val="Bulletlevel1"/>
      </w:pPr>
      <w:r>
        <w:t>Configurar hosts de PC</w:t>
      </w:r>
    </w:p>
    <w:p w14:paraId="2D62396C" w14:textId="77777777" w:rsidR="008E44D0" w:rsidRPr="004C0909" w:rsidRDefault="008E44D0" w:rsidP="001C7086">
      <w:pPr>
        <w:pStyle w:val="Bulletlevel1"/>
      </w:pPr>
      <w:r>
        <w:t>Configurar y verificar los parámetros básicos del switch</w:t>
      </w:r>
    </w:p>
    <w:p w14:paraId="2C41AAF8" w14:textId="77777777" w:rsidR="008E44D0" w:rsidRPr="00C07FD9" w:rsidRDefault="008E44D0" w:rsidP="005454AC">
      <w:pPr>
        <w:pStyle w:val="Ttulo1"/>
      </w:pPr>
      <w:r>
        <w:t>Antecedentes/Escenario</w:t>
      </w:r>
    </w:p>
    <w:p w14:paraId="6E48C88E" w14:textId="36FB0637" w:rsidR="008E44D0" w:rsidRPr="003A37FA" w:rsidRDefault="008E44D0" w:rsidP="008E44D0">
      <w:pPr>
        <w:pStyle w:val="BodyTextL25"/>
      </w:pPr>
      <w:bookmarkStart w:id="0" w:name="OLE_LINK6"/>
      <w:r>
        <w:t xml:space="preserve">En esta práctica de laboratorio, armará una red simple con dos hosts y dos switches. También configurará parámetros básicos, incluidos nombres de host, contraseñas locales y aviso de inicio de sesión. </w:t>
      </w:r>
      <w:bookmarkEnd w:id="0"/>
      <w:r>
        <w:t xml:space="preserve">Utilice los comandos </w:t>
      </w:r>
      <w:proofErr w:type="gramStart"/>
      <w:r w:rsidRPr="0036547D">
        <w:rPr>
          <w:rStyle w:val="DnT"/>
        </w:rPr>
        <w:t>show</w:t>
      </w:r>
      <w:proofErr w:type="gramEnd"/>
      <w:r>
        <w:t xml:space="preserve"> para mostrar la configuración en ejecución, la versión del IOS y el estado de la interfaz. Utilice el comando </w:t>
      </w:r>
      <w:proofErr w:type="spellStart"/>
      <w:r w:rsidRPr="0036547D">
        <w:rPr>
          <w:rStyle w:val="DnT"/>
        </w:rPr>
        <w:t>copy</w:t>
      </w:r>
      <w:proofErr w:type="spellEnd"/>
      <w:r>
        <w:t xml:space="preserve"> para guardar las configuraciones de dispositivos.</w:t>
      </w:r>
    </w:p>
    <w:p w14:paraId="7942CEF7" w14:textId="520739DA" w:rsidR="008E44D0" w:rsidRDefault="008E44D0" w:rsidP="008E44D0">
      <w:pPr>
        <w:pStyle w:val="BodyTextL25"/>
      </w:pPr>
      <w:r>
        <w:t xml:space="preserve">Aplicará la asignación de direcciones IP a las PC para habilitar la comunicación entre estos dos dispositivos. Use la prueba de </w:t>
      </w:r>
      <w:r w:rsidRPr="0036547D">
        <w:rPr>
          <w:rStyle w:val="DnT"/>
        </w:rPr>
        <w:t>ping</w:t>
      </w:r>
      <w:r>
        <w:t xml:space="preserve"> para verificar la conectividad.</w:t>
      </w:r>
    </w:p>
    <w:p w14:paraId="130AE2C7" w14:textId="77777777" w:rsidR="008E44D0" w:rsidRPr="00526B94" w:rsidRDefault="008E44D0" w:rsidP="008E44D0">
      <w:pPr>
        <w:pStyle w:val="BodyTextL25"/>
        <w:rPr>
          <w:b/>
        </w:rPr>
      </w:pPr>
      <w:r>
        <w:rPr>
          <w:b/>
        </w:rPr>
        <w:t>Nota</w:t>
      </w:r>
      <w:r>
        <w:t xml:space="preserve">: Los switches que se usan son Cisco </w:t>
      </w:r>
      <w:proofErr w:type="spellStart"/>
      <w:r>
        <w:t>Catalyst</w:t>
      </w:r>
      <w:proofErr w:type="spellEnd"/>
      <w:r>
        <w:t xml:space="preserve"> 2960 con Cisco IOS </w:t>
      </w:r>
      <w:proofErr w:type="spellStart"/>
      <w:r>
        <w:t>Release</w:t>
      </w:r>
      <w:proofErr w:type="spellEnd"/>
      <w:r>
        <w:t xml:space="preserve"> 15.0(2) (imagen lanbasek9) Se pueden utilizar otros switches y otras versiones de Cisco IOS. Según el modelo y la versión de IOS de Cisco, los comandos disponibles y los resultados que se obtienen pueden diferir de los que se muestran en las prácticas de laboratorio.</w:t>
      </w:r>
    </w:p>
    <w:p w14:paraId="23AAA850" w14:textId="77777777" w:rsidR="008E44D0" w:rsidRPr="00DE6F44" w:rsidRDefault="008E44D0" w:rsidP="008E44D0">
      <w:pPr>
        <w:pStyle w:val="BodyTextL25"/>
      </w:pPr>
      <w:r>
        <w:rPr>
          <w:b/>
        </w:rPr>
        <w:t>Nota</w:t>
      </w:r>
      <w:r>
        <w:t>: Asegúrese de que los interruptores se hayan borrado y no tengan configuraciones de inicio. Consulte el Apéndice A para conocer el procedimiento de inicialización y recarga de un switch.</w:t>
      </w:r>
    </w:p>
    <w:p w14:paraId="6507CB7E" w14:textId="77777777" w:rsidR="008E44D0" w:rsidRDefault="008E44D0" w:rsidP="005454AC">
      <w:pPr>
        <w:pStyle w:val="Ttulo1"/>
      </w:pPr>
      <w:r>
        <w:lastRenderedPageBreak/>
        <w:t>Recursos necesarios</w:t>
      </w:r>
    </w:p>
    <w:p w14:paraId="77169715" w14:textId="77777777" w:rsidR="008E44D0" w:rsidRPr="0063650B" w:rsidRDefault="008E44D0" w:rsidP="0063650B">
      <w:pPr>
        <w:pStyle w:val="Bulletlevel1"/>
      </w:pPr>
      <w:r>
        <w:t xml:space="preserve">2 </w:t>
      </w:r>
      <w:proofErr w:type="gramStart"/>
      <w:r>
        <w:t>Switches</w:t>
      </w:r>
      <w:proofErr w:type="gramEnd"/>
      <w:r>
        <w:t xml:space="preserve"> (Cisco 2960 con Cisco IOS versión 15.0(2), imagen lanbasek9 o comparable)</w:t>
      </w:r>
    </w:p>
    <w:p w14:paraId="38AEF990" w14:textId="77777777" w:rsidR="008E44D0" w:rsidRPr="0063650B" w:rsidRDefault="008E44D0" w:rsidP="0063650B">
      <w:pPr>
        <w:pStyle w:val="Bulletlevel1"/>
      </w:pPr>
      <w:r>
        <w:t xml:space="preserve">2 PC (Windows con un programa de emulación de terminal, como Tera </w:t>
      </w:r>
      <w:proofErr w:type="spellStart"/>
      <w:r>
        <w:t>Term</w:t>
      </w:r>
      <w:proofErr w:type="spellEnd"/>
      <w:r>
        <w:t>)</w:t>
      </w:r>
    </w:p>
    <w:p w14:paraId="2BA8E9BF" w14:textId="77777777" w:rsidR="008E44D0" w:rsidRPr="0063650B" w:rsidRDefault="008E44D0" w:rsidP="0063650B">
      <w:pPr>
        <w:pStyle w:val="Bulletlevel1"/>
      </w:pPr>
      <w:r>
        <w:t>Cables de consola para configurar los dispositivos con Cisco IOS mediante los puertos de consola</w:t>
      </w:r>
    </w:p>
    <w:p w14:paraId="0A1C1576" w14:textId="77777777" w:rsidR="008E44D0" w:rsidRPr="0063650B" w:rsidRDefault="008E44D0" w:rsidP="0063650B">
      <w:pPr>
        <w:pStyle w:val="Bulletlevel1"/>
      </w:pPr>
      <w:r>
        <w:t>Cables Ethernet, como se muestra en la topología</w:t>
      </w:r>
    </w:p>
    <w:p w14:paraId="5150B534" w14:textId="77777777" w:rsidR="005D32CA" w:rsidRDefault="005D32CA" w:rsidP="005454AC">
      <w:pPr>
        <w:pStyle w:val="Ttulo1"/>
      </w:pPr>
      <w:r>
        <w:t>Instrucciones</w:t>
      </w:r>
    </w:p>
    <w:p w14:paraId="20447B03" w14:textId="77777777" w:rsidR="008E44D0" w:rsidRPr="004C0909" w:rsidRDefault="008E44D0" w:rsidP="00984D00">
      <w:pPr>
        <w:pStyle w:val="Ttulo2"/>
      </w:pPr>
      <w:r>
        <w:t>Configurar la topología de red</w:t>
      </w:r>
    </w:p>
    <w:p w14:paraId="7E2FE3E0" w14:textId="44503CC7" w:rsidR="008E44D0" w:rsidRDefault="008E44D0" w:rsidP="008E44D0">
      <w:pPr>
        <w:pStyle w:val="BodyTextL25"/>
      </w:pPr>
      <w:bookmarkStart w:id="1" w:name="OLE_LINK7"/>
      <w:bookmarkStart w:id="2" w:name="OLE_LINK8"/>
      <w:r>
        <w:t>En la parte 1, realizará el cableado para conectar los dispositivos según la topología de la red.</w:t>
      </w:r>
      <w:bookmarkEnd w:id="1"/>
      <w:bookmarkEnd w:id="2"/>
    </w:p>
    <w:p w14:paraId="0E45F4A6" w14:textId="77777777" w:rsidR="008E44D0" w:rsidRDefault="008E44D0" w:rsidP="00984D00">
      <w:pPr>
        <w:pStyle w:val="SubStepAlpha"/>
      </w:pPr>
      <w:r>
        <w:t>Encienda los dispositivos.</w:t>
      </w:r>
    </w:p>
    <w:p w14:paraId="746B6607" w14:textId="77777777" w:rsidR="008E44D0" w:rsidRDefault="008E44D0" w:rsidP="00984D00">
      <w:pPr>
        <w:pStyle w:val="SubStepAlpha"/>
      </w:pPr>
      <w:r>
        <w:t>Conecte los dos switches.</w:t>
      </w:r>
    </w:p>
    <w:p w14:paraId="51A163A6" w14:textId="77777777" w:rsidR="008E44D0" w:rsidRDefault="008E44D0" w:rsidP="00984D00">
      <w:pPr>
        <w:pStyle w:val="SubStepAlpha"/>
      </w:pPr>
      <w:r>
        <w:t>Conecte las PC a sus respectivos switches.</w:t>
      </w:r>
    </w:p>
    <w:p w14:paraId="206BF05C" w14:textId="77777777" w:rsidR="008E44D0" w:rsidRDefault="008E44D0" w:rsidP="00984D00">
      <w:pPr>
        <w:pStyle w:val="SubStepAlpha"/>
      </w:pPr>
      <w:r>
        <w:t>Inspeccione visualmente las conexiones de la red.</w:t>
      </w:r>
    </w:p>
    <w:p w14:paraId="1B251730" w14:textId="77777777" w:rsidR="008E44D0" w:rsidRPr="00B0153A" w:rsidRDefault="008E44D0" w:rsidP="005679CE">
      <w:pPr>
        <w:pStyle w:val="Ttulo2"/>
      </w:pPr>
      <w:r>
        <w:t>Configurar hosts en las PC</w:t>
      </w:r>
    </w:p>
    <w:p w14:paraId="78F75C88" w14:textId="77777777" w:rsidR="008E44D0" w:rsidRPr="00662C02" w:rsidRDefault="008E44D0" w:rsidP="00984D00">
      <w:pPr>
        <w:pStyle w:val="SubStepAlpha"/>
      </w:pPr>
      <w:r>
        <w:t>Configure la información de dirección IP estática en las PC de acuerdo con la tabla de direccionamiento.</w:t>
      </w:r>
    </w:p>
    <w:p w14:paraId="719C141D" w14:textId="6EF4FEE5" w:rsidR="008E44D0" w:rsidRDefault="008E44D0" w:rsidP="00984D00">
      <w:pPr>
        <w:pStyle w:val="SubStepAlpha"/>
      </w:pPr>
      <w:r>
        <w:t>Verifique la configuración y la conectividad de la PC.</w:t>
      </w:r>
    </w:p>
    <w:p w14:paraId="47E38F60" w14:textId="2438B9E0" w:rsidR="00702592" w:rsidRDefault="00702592" w:rsidP="00702592">
      <w:pPr>
        <w:pStyle w:val="SubStepAlpha"/>
        <w:numPr>
          <w:ilvl w:val="0"/>
          <w:numId w:val="0"/>
        </w:numPr>
        <w:ind w:left="720"/>
      </w:pPr>
    </w:p>
    <w:p w14:paraId="7FE4535F" w14:textId="77777777" w:rsidR="008E44D0" w:rsidRPr="00B8047A" w:rsidRDefault="008E44D0" w:rsidP="005679CE">
      <w:pPr>
        <w:pStyle w:val="Ttulo2"/>
      </w:pPr>
      <w:r>
        <w:t>Configurar y verificar los parámetros básicos del switch</w:t>
      </w:r>
    </w:p>
    <w:p w14:paraId="755F60B7" w14:textId="0A4861FB" w:rsidR="008E44D0" w:rsidRDefault="008E44D0" w:rsidP="00984D00">
      <w:pPr>
        <w:pStyle w:val="SubStepAlpha"/>
      </w:pPr>
      <w:r>
        <w:t>Acceda al switch mediante el puerto de consola. Ingresa al modo de configuración global.</w:t>
      </w:r>
    </w:p>
    <w:p w14:paraId="15E392AF" w14:textId="6D204845" w:rsidR="000A468C" w:rsidRDefault="000A468C" w:rsidP="000A468C">
      <w:pPr>
        <w:pStyle w:val="ConfigWindow"/>
      </w:pPr>
      <w:r>
        <w:t>Abrir la ventana de configuración</w:t>
      </w:r>
    </w:p>
    <w:p w14:paraId="1C1DD298" w14:textId="334138D1" w:rsidR="008E44D0" w:rsidRDefault="00405931" w:rsidP="008F1BD7">
      <w:pPr>
        <w:pStyle w:val="SubStepAlpha"/>
      </w:pPr>
      <w:r>
        <w:t>Configure el nombre del switch según la tabla de direccionamiento.</w:t>
      </w:r>
    </w:p>
    <w:p w14:paraId="65138E2A" w14:textId="77777777" w:rsidR="008E44D0" w:rsidRDefault="008E44D0" w:rsidP="008F1BD7">
      <w:pPr>
        <w:pStyle w:val="SubStepAlpha"/>
      </w:pPr>
      <w:r>
        <w:t>Evite las búsquedas de DNS no deseadas.</w:t>
      </w:r>
    </w:p>
    <w:p w14:paraId="76D1096C" w14:textId="57E4FAA7" w:rsidR="008E44D0" w:rsidRDefault="00E94AC1" w:rsidP="008F1BD7">
      <w:pPr>
        <w:pStyle w:val="SubStepAlpha"/>
      </w:pPr>
      <w:r>
        <w:t xml:space="preserve">Introduzca contraseñas locales. Utilice </w:t>
      </w:r>
      <w:r w:rsidRPr="0036547D">
        <w:rPr>
          <w:rStyle w:val="DnT"/>
        </w:rPr>
        <w:t>cisco</w:t>
      </w:r>
      <w:r>
        <w:t xml:space="preserve"> como contraseña de EXEC del usuario y </w:t>
      </w:r>
      <w:proofErr w:type="spellStart"/>
      <w:r w:rsidRPr="0036547D">
        <w:rPr>
          <w:rStyle w:val="DnT"/>
        </w:rPr>
        <w:t>class</w:t>
      </w:r>
      <w:proofErr w:type="spellEnd"/>
      <w:r>
        <w:t xml:space="preserve"> como contraseña de EXEC privilegiado.</w:t>
      </w:r>
    </w:p>
    <w:p w14:paraId="7EA51AEC" w14:textId="77777777" w:rsidR="0059251D" w:rsidRDefault="00A06EBE" w:rsidP="008F1BD7">
      <w:pPr>
        <w:pStyle w:val="SubStepAlpha"/>
      </w:pPr>
      <w:r>
        <w:t>Configure y habilite el SVI de acuerdo con la Tabla de direcciones.</w:t>
      </w:r>
    </w:p>
    <w:p w14:paraId="16FAB1E6" w14:textId="2B05B240" w:rsidR="008E44D0" w:rsidRDefault="00B602FB" w:rsidP="008F1BD7">
      <w:pPr>
        <w:pStyle w:val="SubStepAlpha"/>
      </w:pPr>
      <w:r>
        <w:t>Introduzca un banner MOTD de inicio de sesión para advertir sobre el acceso no autorizado.</w:t>
      </w:r>
    </w:p>
    <w:p w14:paraId="1344B1AF" w14:textId="77777777" w:rsidR="008E44D0" w:rsidRDefault="008E44D0" w:rsidP="008F1BD7">
      <w:pPr>
        <w:pStyle w:val="SubStepAlpha"/>
      </w:pPr>
      <w:r>
        <w:t>Guarde la configuración.</w:t>
      </w:r>
    </w:p>
    <w:p w14:paraId="79E959C1" w14:textId="77777777" w:rsidR="008E44D0" w:rsidRDefault="008E44D0" w:rsidP="008F1BD7">
      <w:pPr>
        <w:pStyle w:val="SubStepAlpha"/>
      </w:pPr>
      <w:r>
        <w:t>Muestre la configuración actual.</w:t>
      </w:r>
    </w:p>
    <w:p w14:paraId="63292A18" w14:textId="77777777" w:rsidR="008E44D0" w:rsidRDefault="008E44D0" w:rsidP="008F1BD7">
      <w:pPr>
        <w:pStyle w:val="SubStepAlpha"/>
      </w:pPr>
      <w:r>
        <w:t>Muestre la versión del IOS y otra información útil del switch.</w:t>
      </w:r>
    </w:p>
    <w:p w14:paraId="71870F8A" w14:textId="77777777" w:rsidR="008E44D0" w:rsidRDefault="008E44D0" w:rsidP="008F1BD7">
      <w:pPr>
        <w:pStyle w:val="SubStepAlpha"/>
      </w:pPr>
      <w:r>
        <w:t>Muestre el estado de las interfaces conectadas en el switch.</w:t>
      </w:r>
    </w:p>
    <w:p w14:paraId="69BF851A" w14:textId="0D1D2B07" w:rsidR="000A468C" w:rsidRDefault="000A468C" w:rsidP="000A468C">
      <w:pPr>
        <w:pStyle w:val="ConfigWindow"/>
      </w:pPr>
      <w:r>
        <w:t xml:space="preserve"> la ventana de configuración</w:t>
      </w:r>
    </w:p>
    <w:p w14:paraId="08DB2FF9" w14:textId="4D2D9BD1" w:rsidR="008E44D0" w:rsidRDefault="00A22883" w:rsidP="008F1BD7">
      <w:pPr>
        <w:pStyle w:val="SubStepAlpha"/>
      </w:pPr>
      <w:r>
        <w:t>Configure el switch S2.</w:t>
      </w:r>
    </w:p>
    <w:p w14:paraId="3E0072DC" w14:textId="1A7886EE" w:rsidR="008E44D0" w:rsidRDefault="008E44D0" w:rsidP="008F1BD7">
      <w:pPr>
        <w:pStyle w:val="SubStepAlpha"/>
      </w:pPr>
      <w:r>
        <w:t>Registre el estado de interfaz para las interfaces siguientes.</w:t>
      </w:r>
      <w:r w:rsidR="00702592">
        <w:br/>
      </w:r>
      <w:r w:rsidR="00702592">
        <w:br/>
      </w:r>
      <w:r w:rsidR="00702592">
        <w:br/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es donde puede registrar el estado de la interfaz y el protocolo para los conmutadores S1 y S2."/>
      </w:tblPr>
      <w:tblGrid>
        <w:gridCol w:w="2015"/>
        <w:gridCol w:w="1989"/>
        <w:gridCol w:w="1978"/>
        <w:gridCol w:w="1989"/>
        <w:gridCol w:w="1979"/>
      </w:tblGrid>
      <w:tr w:rsidR="008E44D0" w14:paraId="788FE4ED" w14:textId="77777777" w:rsidTr="00D4596A">
        <w:trPr>
          <w:cantSplit/>
          <w:tblHeader/>
          <w:jc w:val="center"/>
        </w:trPr>
        <w:tc>
          <w:tcPr>
            <w:tcW w:w="2015" w:type="dxa"/>
            <w:shd w:val="clear" w:color="auto" w:fill="DBE5F1"/>
            <w:vAlign w:val="bottom"/>
          </w:tcPr>
          <w:p w14:paraId="3243450E" w14:textId="77777777" w:rsidR="008E44D0" w:rsidRDefault="000455E5" w:rsidP="0063139D">
            <w:pPr>
              <w:pStyle w:val="TableHeading"/>
            </w:pPr>
            <w:r>
              <w:lastRenderedPageBreak/>
              <w:t>Interfaz</w:t>
            </w:r>
          </w:p>
        </w:tc>
        <w:tc>
          <w:tcPr>
            <w:tcW w:w="1989" w:type="dxa"/>
            <w:shd w:val="clear" w:color="auto" w:fill="DBE5F1"/>
            <w:vAlign w:val="bottom"/>
          </w:tcPr>
          <w:p w14:paraId="59BCE979" w14:textId="77777777" w:rsidR="008E44D0" w:rsidRDefault="000455E5" w:rsidP="0063139D">
            <w:pPr>
              <w:pStyle w:val="TableHeading"/>
            </w:pPr>
            <w:r>
              <w:t xml:space="preserve">S1 </w:t>
            </w:r>
            <w:proofErr w:type="gramStart"/>
            <w:r>
              <w:t>Status</w:t>
            </w:r>
            <w:proofErr w:type="gramEnd"/>
          </w:p>
        </w:tc>
        <w:tc>
          <w:tcPr>
            <w:tcW w:w="1978" w:type="dxa"/>
            <w:shd w:val="clear" w:color="auto" w:fill="DBE5F1"/>
            <w:vAlign w:val="bottom"/>
          </w:tcPr>
          <w:p w14:paraId="3F55BA6C" w14:textId="77777777" w:rsidR="008E44D0" w:rsidRDefault="000455E5" w:rsidP="0063139D">
            <w:pPr>
              <w:pStyle w:val="TableHeading"/>
            </w:pPr>
            <w:r>
              <w:t xml:space="preserve">S1 </w:t>
            </w:r>
            <w:proofErr w:type="spellStart"/>
            <w:r>
              <w:t>Protocol</w:t>
            </w:r>
            <w:proofErr w:type="spellEnd"/>
          </w:p>
        </w:tc>
        <w:tc>
          <w:tcPr>
            <w:tcW w:w="1989" w:type="dxa"/>
            <w:shd w:val="clear" w:color="auto" w:fill="DBE5F1"/>
            <w:vAlign w:val="bottom"/>
          </w:tcPr>
          <w:p w14:paraId="56DD978D" w14:textId="77777777" w:rsidR="008E44D0" w:rsidRDefault="000455E5" w:rsidP="0063139D">
            <w:pPr>
              <w:pStyle w:val="TableHeading"/>
            </w:pPr>
            <w:r>
              <w:t xml:space="preserve">S2 </w:t>
            </w:r>
            <w:proofErr w:type="gramStart"/>
            <w:r>
              <w:t>Status</w:t>
            </w:r>
            <w:proofErr w:type="gramEnd"/>
          </w:p>
        </w:tc>
        <w:tc>
          <w:tcPr>
            <w:tcW w:w="1979" w:type="dxa"/>
            <w:shd w:val="clear" w:color="auto" w:fill="DBE5F1"/>
            <w:vAlign w:val="bottom"/>
          </w:tcPr>
          <w:p w14:paraId="0E0BDFA8" w14:textId="77777777" w:rsidR="008E44D0" w:rsidRDefault="000455E5" w:rsidP="0063139D">
            <w:pPr>
              <w:pStyle w:val="TableHeading"/>
            </w:pPr>
            <w:r>
              <w:t xml:space="preserve">S2 </w:t>
            </w:r>
            <w:proofErr w:type="spellStart"/>
            <w:r>
              <w:t>Protocol</w:t>
            </w:r>
            <w:proofErr w:type="spellEnd"/>
          </w:p>
        </w:tc>
      </w:tr>
      <w:tr w:rsidR="008E44D0" w14:paraId="4E71DA1D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434E6171" w14:textId="77777777" w:rsidR="008E44D0" w:rsidRDefault="008E44D0" w:rsidP="0063139D">
            <w:pPr>
              <w:pStyle w:val="TableText"/>
            </w:pPr>
            <w:r>
              <w:t>F0/1</w:t>
            </w:r>
          </w:p>
        </w:tc>
        <w:tc>
          <w:tcPr>
            <w:tcW w:w="1989" w:type="dxa"/>
            <w:vAlign w:val="bottom"/>
          </w:tcPr>
          <w:p w14:paraId="30FD03F1" w14:textId="0C4C1529" w:rsidR="008E44D0" w:rsidRPr="00897766" w:rsidRDefault="00075AA8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up</w:t>
            </w:r>
          </w:p>
        </w:tc>
        <w:tc>
          <w:tcPr>
            <w:tcW w:w="1978" w:type="dxa"/>
            <w:vAlign w:val="bottom"/>
          </w:tcPr>
          <w:p w14:paraId="758D10DC" w14:textId="3D8888EE" w:rsidR="008E44D0" w:rsidRPr="00897766" w:rsidRDefault="00075AA8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up</w:t>
            </w:r>
          </w:p>
        </w:tc>
        <w:tc>
          <w:tcPr>
            <w:tcW w:w="1989" w:type="dxa"/>
            <w:vAlign w:val="bottom"/>
          </w:tcPr>
          <w:p w14:paraId="3FCCBFBC" w14:textId="63E1F201" w:rsidR="008E44D0" w:rsidRPr="00897766" w:rsidRDefault="0074697A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Up</w:t>
            </w:r>
          </w:p>
        </w:tc>
        <w:tc>
          <w:tcPr>
            <w:tcW w:w="1979" w:type="dxa"/>
            <w:vAlign w:val="bottom"/>
          </w:tcPr>
          <w:p w14:paraId="2CE453DC" w14:textId="28994AA6" w:rsidR="008E44D0" w:rsidRPr="00897766" w:rsidRDefault="0074697A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up</w:t>
            </w:r>
          </w:p>
        </w:tc>
      </w:tr>
      <w:tr w:rsidR="008E44D0" w14:paraId="54500D63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00C97769" w14:textId="77777777" w:rsidR="008E44D0" w:rsidRDefault="008E44D0" w:rsidP="0063139D">
            <w:pPr>
              <w:pStyle w:val="TableText"/>
            </w:pPr>
            <w:r>
              <w:t>F0/6</w:t>
            </w:r>
          </w:p>
        </w:tc>
        <w:tc>
          <w:tcPr>
            <w:tcW w:w="1989" w:type="dxa"/>
            <w:vAlign w:val="bottom"/>
          </w:tcPr>
          <w:p w14:paraId="4BF6A7B3" w14:textId="65342FC3" w:rsidR="008E44D0" w:rsidRPr="00897766" w:rsidRDefault="00101B4D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up</w:t>
            </w:r>
          </w:p>
        </w:tc>
        <w:tc>
          <w:tcPr>
            <w:tcW w:w="1978" w:type="dxa"/>
            <w:vAlign w:val="bottom"/>
          </w:tcPr>
          <w:p w14:paraId="508C4C7A" w14:textId="472EA5B8" w:rsidR="008E44D0" w:rsidRPr="00897766" w:rsidRDefault="00101B4D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up</w:t>
            </w:r>
          </w:p>
        </w:tc>
        <w:tc>
          <w:tcPr>
            <w:tcW w:w="1989" w:type="dxa"/>
            <w:vAlign w:val="bottom"/>
          </w:tcPr>
          <w:p w14:paraId="315ED071" w14:textId="41C875D4" w:rsidR="008E44D0" w:rsidRPr="00897766" w:rsidRDefault="0074697A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Down</w:t>
            </w:r>
          </w:p>
        </w:tc>
        <w:tc>
          <w:tcPr>
            <w:tcW w:w="1979" w:type="dxa"/>
            <w:vAlign w:val="bottom"/>
          </w:tcPr>
          <w:p w14:paraId="1D6F5D03" w14:textId="6892E8A3" w:rsidR="008E44D0" w:rsidRPr="00897766" w:rsidRDefault="001B39CF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Down</w:t>
            </w:r>
          </w:p>
        </w:tc>
      </w:tr>
      <w:tr w:rsidR="008E44D0" w14:paraId="36DEFAE1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1E1E6BE1" w14:textId="77777777" w:rsidR="008E44D0" w:rsidRDefault="008E44D0" w:rsidP="0063139D">
            <w:pPr>
              <w:pStyle w:val="TableText"/>
            </w:pPr>
            <w:r>
              <w:t>F0/18</w:t>
            </w:r>
          </w:p>
        </w:tc>
        <w:tc>
          <w:tcPr>
            <w:tcW w:w="1989" w:type="dxa"/>
            <w:vAlign w:val="bottom"/>
          </w:tcPr>
          <w:p w14:paraId="101D5335" w14:textId="439759D3" w:rsidR="008E44D0" w:rsidRPr="00897766" w:rsidRDefault="00AE70A9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Down</w:t>
            </w:r>
          </w:p>
        </w:tc>
        <w:tc>
          <w:tcPr>
            <w:tcW w:w="1978" w:type="dxa"/>
            <w:vAlign w:val="bottom"/>
          </w:tcPr>
          <w:p w14:paraId="500DE222" w14:textId="6CA0CBCF" w:rsidR="008E44D0" w:rsidRPr="00897766" w:rsidRDefault="00AE70A9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Down</w:t>
            </w:r>
          </w:p>
        </w:tc>
        <w:tc>
          <w:tcPr>
            <w:tcW w:w="1989" w:type="dxa"/>
            <w:vAlign w:val="bottom"/>
          </w:tcPr>
          <w:p w14:paraId="3FA90FF0" w14:textId="2B47C0CA" w:rsidR="008E44D0" w:rsidRPr="00897766" w:rsidRDefault="001B39CF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up</w:t>
            </w:r>
          </w:p>
        </w:tc>
        <w:tc>
          <w:tcPr>
            <w:tcW w:w="1979" w:type="dxa"/>
            <w:vAlign w:val="bottom"/>
          </w:tcPr>
          <w:p w14:paraId="53D53F01" w14:textId="1402244C" w:rsidR="008E44D0" w:rsidRPr="00897766" w:rsidRDefault="001B39CF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up</w:t>
            </w:r>
          </w:p>
        </w:tc>
      </w:tr>
      <w:tr w:rsidR="008E44D0" w14:paraId="07D2A923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234B6AB3" w14:textId="77777777" w:rsidR="008E44D0" w:rsidRDefault="008E44D0" w:rsidP="0063139D">
            <w:pPr>
              <w:pStyle w:val="TableText"/>
            </w:pPr>
            <w:r>
              <w:t>VLAN 1</w:t>
            </w:r>
          </w:p>
        </w:tc>
        <w:tc>
          <w:tcPr>
            <w:tcW w:w="1989" w:type="dxa"/>
            <w:vAlign w:val="bottom"/>
          </w:tcPr>
          <w:p w14:paraId="1F490A27" w14:textId="76D70218" w:rsidR="008E44D0" w:rsidRPr="00897766" w:rsidRDefault="00AE70A9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up</w:t>
            </w:r>
          </w:p>
        </w:tc>
        <w:tc>
          <w:tcPr>
            <w:tcW w:w="1978" w:type="dxa"/>
            <w:vAlign w:val="bottom"/>
          </w:tcPr>
          <w:p w14:paraId="50174BB0" w14:textId="6F937F2B" w:rsidR="008E44D0" w:rsidRPr="00897766" w:rsidRDefault="00AE70A9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up</w:t>
            </w:r>
          </w:p>
        </w:tc>
        <w:tc>
          <w:tcPr>
            <w:tcW w:w="1989" w:type="dxa"/>
            <w:vAlign w:val="bottom"/>
          </w:tcPr>
          <w:p w14:paraId="28BF90C1" w14:textId="1D844DB9" w:rsidR="008E44D0" w:rsidRPr="00897766" w:rsidRDefault="00631DF3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up</w:t>
            </w:r>
          </w:p>
        </w:tc>
        <w:tc>
          <w:tcPr>
            <w:tcW w:w="1979" w:type="dxa"/>
            <w:vAlign w:val="bottom"/>
          </w:tcPr>
          <w:p w14:paraId="58211294" w14:textId="3C826269" w:rsidR="00631DF3" w:rsidRPr="00897766" w:rsidRDefault="00631DF3" w:rsidP="00631DF3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Up</w:t>
            </w:r>
          </w:p>
        </w:tc>
      </w:tr>
    </w:tbl>
    <w:p w14:paraId="073EF3EB" w14:textId="77777777" w:rsidR="00A44C1C" w:rsidRDefault="00A44C1C" w:rsidP="00A44C1C">
      <w:pPr>
        <w:pStyle w:val="ConfigWindow"/>
      </w:pPr>
      <w:proofErr w:type="spellStart"/>
      <w:r>
        <w:t>Blank</w:t>
      </w:r>
      <w:proofErr w:type="spellEnd"/>
      <w:r>
        <w:t xml:space="preserve"> Line, No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4CBAD1F8" w14:textId="5C337533" w:rsidR="00811797" w:rsidRDefault="001A3AB5" w:rsidP="00A36027">
      <w:pPr>
        <w:pStyle w:val="SubStepAlpha"/>
      </w:pPr>
      <w:r>
        <w:t xml:space="preserve">Desde un PC, ping S1 y S2. Los pings deberían ser correctos. </w:t>
      </w:r>
    </w:p>
    <w:p w14:paraId="3D2402AA" w14:textId="534369C5" w:rsidR="001A3AB5" w:rsidRDefault="001A3AB5" w:rsidP="00A36027">
      <w:pPr>
        <w:pStyle w:val="SubStepAlpha"/>
      </w:pPr>
      <w:r>
        <w:t xml:space="preserve">Desde un conmutador, ping </w:t>
      </w:r>
      <w:r w:rsidRPr="0036547D">
        <w:rPr>
          <w:rStyle w:val="DnT"/>
        </w:rPr>
        <w:t>PC-A</w:t>
      </w:r>
      <w:r>
        <w:t xml:space="preserve"> y </w:t>
      </w:r>
      <w:r w:rsidRPr="0036547D">
        <w:rPr>
          <w:rStyle w:val="DnT"/>
        </w:rPr>
        <w:t>PC-B</w:t>
      </w:r>
      <w:r>
        <w:t>. Los pings deberían ser correctos.</w:t>
      </w:r>
    </w:p>
    <w:p w14:paraId="37AF505F" w14:textId="30FBF38A" w:rsidR="008F1BD7" w:rsidRPr="00342AC4" w:rsidRDefault="008F1BD7" w:rsidP="005454AC">
      <w:pPr>
        <w:pStyle w:val="Ttulo1"/>
      </w:pPr>
      <w:r>
        <w:t>Pregunta de reflexión</w:t>
      </w:r>
    </w:p>
    <w:p w14:paraId="5BAB303D" w14:textId="123B4CE0" w:rsidR="008E44D0" w:rsidRPr="00AA15AE" w:rsidRDefault="00153308" w:rsidP="008E44D0">
      <w:pPr>
        <w:pStyle w:val="BodyTextL25"/>
        <w:rPr>
          <w:b/>
          <w:bCs/>
        </w:rPr>
      </w:pPr>
      <w:r w:rsidRPr="004F21F4">
        <w:rPr>
          <w:b/>
          <w:bCs/>
          <w:highlight w:val="green"/>
        </w:rPr>
        <w:t xml:space="preserve">¿Por qué algunos puertos </w:t>
      </w:r>
      <w:proofErr w:type="spellStart"/>
      <w:r w:rsidRPr="004F21F4">
        <w:rPr>
          <w:b/>
          <w:bCs/>
          <w:highlight w:val="green"/>
        </w:rPr>
        <w:t>FastEthernet</w:t>
      </w:r>
      <w:proofErr w:type="spellEnd"/>
      <w:r w:rsidRPr="004F21F4">
        <w:rPr>
          <w:b/>
          <w:bCs/>
          <w:highlight w:val="green"/>
        </w:rPr>
        <w:t xml:space="preserve"> en los switches están activos y otros inactivos?</w:t>
      </w:r>
    </w:p>
    <w:p w14:paraId="51668B4C" w14:textId="0939754D" w:rsidR="008E44D0" w:rsidRPr="00765FF6" w:rsidRDefault="00E747B7" w:rsidP="00BE2C87">
      <w:pPr>
        <w:pStyle w:val="AnswerLineL25"/>
        <w:rPr>
          <w:color w:val="auto"/>
        </w:rPr>
      </w:pPr>
      <w:r>
        <w:rPr>
          <w:color w:val="auto"/>
        </w:rPr>
        <w:t>Porque no eran necesarios ya que no tienen conexiones en este momento.</w:t>
      </w:r>
    </w:p>
    <w:p w14:paraId="5E02A61F" w14:textId="77777777" w:rsidR="008E44D0" w:rsidRPr="00AA15AE" w:rsidRDefault="008E44D0" w:rsidP="008E44D0">
      <w:pPr>
        <w:pStyle w:val="BodyTextL25"/>
        <w:rPr>
          <w:b/>
          <w:bCs/>
        </w:rPr>
      </w:pPr>
      <w:r w:rsidRPr="004F21F4">
        <w:rPr>
          <w:b/>
          <w:bCs/>
          <w:highlight w:val="green"/>
        </w:rPr>
        <w:t>¿Qué podría evitar que se envíe un ping entre las PC?</w:t>
      </w:r>
    </w:p>
    <w:p w14:paraId="116B00AD" w14:textId="307B2ADD" w:rsidR="00765FF6" w:rsidRDefault="002B061B" w:rsidP="002B061B">
      <w:pPr>
        <w:pStyle w:val="BodyTextL25"/>
        <w:ind w:left="0"/>
      </w:pPr>
      <w:r>
        <w:t xml:space="preserve">       Hacer una mala configuración o conectar el cable en una </w:t>
      </w:r>
      <w:proofErr w:type="gramStart"/>
      <w:r>
        <w:t>interface</w:t>
      </w:r>
      <w:proofErr w:type="gramEnd"/>
      <w:r>
        <w:t xml:space="preserve"> que no </w:t>
      </w:r>
      <w:proofErr w:type="spellStart"/>
      <w:r>
        <w:t>esta</w:t>
      </w:r>
      <w:proofErr w:type="spellEnd"/>
      <w:r>
        <w:t xml:space="preserve"> activa.</w:t>
      </w:r>
    </w:p>
    <w:sectPr w:rsidR="00765FF6" w:rsidSect="00A460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8E4A5" w14:textId="77777777" w:rsidR="00585172" w:rsidRDefault="00585172" w:rsidP="00710659">
      <w:pPr>
        <w:spacing w:after="0" w:line="240" w:lineRule="auto"/>
      </w:pPr>
      <w:r>
        <w:separator/>
      </w:r>
    </w:p>
    <w:p w14:paraId="5DB8757E" w14:textId="77777777" w:rsidR="00585172" w:rsidRDefault="00585172"/>
  </w:endnote>
  <w:endnote w:type="continuationSeparator" w:id="0">
    <w:p w14:paraId="3ACA62E6" w14:textId="77777777" w:rsidR="00585172" w:rsidRDefault="00585172" w:rsidP="00710659">
      <w:pPr>
        <w:spacing w:after="0" w:line="240" w:lineRule="auto"/>
      </w:pPr>
      <w:r>
        <w:continuationSeparator/>
      </w:r>
    </w:p>
    <w:p w14:paraId="0140D79E" w14:textId="77777777" w:rsidR="00585172" w:rsidRDefault="005851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F4C7B" w14:textId="77777777" w:rsidR="00245689" w:rsidRDefault="002456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CBF1" w14:textId="7DD01EEE" w:rsidR="00245689" w:rsidRPr="00882B63" w:rsidRDefault="00245689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5C2101">
      <w:t>2021</w:t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361C9" w14:textId="31910A45" w:rsidR="00245689" w:rsidRPr="00882B63" w:rsidRDefault="00245689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5C2101">
      <w:t>2021</w:t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4D4FC" w14:textId="77777777" w:rsidR="00585172" w:rsidRDefault="00585172" w:rsidP="00710659">
      <w:pPr>
        <w:spacing w:after="0" w:line="240" w:lineRule="auto"/>
      </w:pPr>
      <w:r>
        <w:separator/>
      </w:r>
    </w:p>
    <w:p w14:paraId="5F4B96E5" w14:textId="77777777" w:rsidR="00585172" w:rsidRDefault="00585172"/>
  </w:footnote>
  <w:footnote w:type="continuationSeparator" w:id="0">
    <w:p w14:paraId="07B771EA" w14:textId="77777777" w:rsidR="00585172" w:rsidRDefault="00585172" w:rsidP="00710659">
      <w:pPr>
        <w:spacing w:after="0" w:line="240" w:lineRule="auto"/>
      </w:pPr>
      <w:r>
        <w:continuationSeparator/>
      </w:r>
    </w:p>
    <w:p w14:paraId="2399DE39" w14:textId="77777777" w:rsidR="00585172" w:rsidRDefault="005851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6A93C" w14:textId="77777777" w:rsidR="00245689" w:rsidRDefault="002456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77CE36F1AC0E4663B45832C32EA66A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661D91E" w14:textId="106F9432" w:rsidR="00245689" w:rsidRDefault="00245689" w:rsidP="008402F2">
        <w:pPr>
          <w:pStyle w:val="PageHead"/>
        </w:pPr>
        <w:proofErr w:type="spellStart"/>
        <w:r>
          <w:t>Lab</w:t>
        </w:r>
        <w:proofErr w:type="spellEnd"/>
        <w:r>
          <w:t>-Configuración básica de switches y terminales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AC6A4" w14:textId="77777777" w:rsidR="00245689" w:rsidRDefault="00245689" w:rsidP="006C3FCF">
    <w:pPr>
      <w:ind w:left="-288"/>
    </w:pPr>
    <w:r>
      <w:rPr>
        <w:noProof/>
      </w:rPr>
      <w:drawing>
        <wp:inline distT="0" distB="0" distL="0" distR="0" wp14:anchorId="26DC7832" wp14:editId="72FBD97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44240196">
    <w:abstractNumId w:val="7"/>
  </w:num>
  <w:num w:numId="2" w16cid:durableId="1693529910">
    <w:abstractNumId w:val="3"/>
  </w:num>
  <w:num w:numId="3" w16cid:durableId="1934244251">
    <w:abstractNumId w:val="4"/>
  </w:num>
  <w:num w:numId="4" w16cid:durableId="1679430470">
    <w:abstractNumId w:val="1"/>
  </w:num>
  <w:num w:numId="5" w16cid:durableId="1612325114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6" w16cid:durableId="2143494165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636183869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 w16cid:durableId="90902884">
    <w:abstractNumId w:val="2"/>
  </w:num>
  <w:num w:numId="9" w16cid:durableId="869994989">
    <w:abstractNumId w:val="0"/>
  </w:num>
  <w:num w:numId="10" w16cid:durableId="1835871972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11" w16cid:durableId="1509783544">
    <w:abstractNumId w:val="2"/>
  </w:num>
  <w:num w:numId="12" w16cid:durableId="1588928234">
    <w:abstractNumId w:val="8"/>
  </w:num>
  <w:num w:numId="13" w16cid:durableId="6040013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843107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4D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5E5"/>
    <w:rsid w:val="00050BA4"/>
    <w:rsid w:val="0005141D"/>
    <w:rsid w:val="00051738"/>
    <w:rsid w:val="00051AE0"/>
    <w:rsid w:val="0005242B"/>
    <w:rsid w:val="00052548"/>
    <w:rsid w:val="000535A1"/>
    <w:rsid w:val="00060696"/>
    <w:rsid w:val="00062D89"/>
    <w:rsid w:val="00067A67"/>
    <w:rsid w:val="00070C16"/>
    <w:rsid w:val="00071D34"/>
    <w:rsid w:val="00075AA8"/>
    <w:rsid w:val="00075EA9"/>
    <w:rsid w:val="000769CF"/>
    <w:rsid w:val="000815D8"/>
    <w:rsid w:val="00081EFE"/>
    <w:rsid w:val="00084C99"/>
    <w:rsid w:val="00085CC6"/>
    <w:rsid w:val="00090729"/>
    <w:rsid w:val="00090C07"/>
    <w:rsid w:val="0009147A"/>
    <w:rsid w:val="00091E8D"/>
    <w:rsid w:val="0009378D"/>
    <w:rsid w:val="00097163"/>
    <w:rsid w:val="000A22C8"/>
    <w:rsid w:val="000A468C"/>
    <w:rsid w:val="000B2344"/>
    <w:rsid w:val="000B396E"/>
    <w:rsid w:val="000B7B51"/>
    <w:rsid w:val="000B7DE5"/>
    <w:rsid w:val="000C2118"/>
    <w:rsid w:val="000C6425"/>
    <w:rsid w:val="000C6E6E"/>
    <w:rsid w:val="000C7B7D"/>
    <w:rsid w:val="000D13D7"/>
    <w:rsid w:val="000D55B4"/>
    <w:rsid w:val="000D7DEE"/>
    <w:rsid w:val="000E013C"/>
    <w:rsid w:val="000E65F0"/>
    <w:rsid w:val="000F072C"/>
    <w:rsid w:val="000F2074"/>
    <w:rsid w:val="000F31D7"/>
    <w:rsid w:val="000F6743"/>
    <w:rsid w:val="001006C2"/>
    <w:rsid w:val="00101B4D"/>
    <w:rsid w:val="00101BE8"/>
    <w:rsid w:val="00103401"/>
    <w:rsid w:val="00103A44"/>
    <w:rsid w:val="00103D36"/>
    <w:rsid w:val="0010436E"/>
    <w:rsid w:val="00107B2B"/>
    <w:rsid w:val="00110D4F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1BE"/>
    <w:rsid w:val="00143450"/>
    <w:rsid w:val="00144997"/>
    <w:rsid w:val="001523C0"/>
    <w:rsid w:val="00153308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DA1"/>
    <w:rsid w:val="00193F14"/>
    <w:rsid w:val="00196CBC"/>
    <w:rsid w:val="0019753E"/>
    <w:rsid w:val="00197614"/>
    <w:rsid w:val="001A0312"/>
    <w:rsid w:val="001A0F0F"/>
    <w:rsid w:val="001A15DA"/>
    <w:rsid w:val="001A2694"/>
    <w:rsid w:val="001A3AB5"/>
    <w:rsid w:val="001A3CC7"/>
    <w:rsid w:val="001A67A4"/>
    <w:rsid w:val="001A69AC"/>
    <w:rsid w:val="001B39CF"/>
    <w:rsid w:val="001B45DA"/>
    <w:rsid w:val="001B67D8"/>
    <w:rsid w:val="001B6F95"/>
    <w:rsid w:val="001C05A1"/>
    <w:rsid w:val="001C1D9E"/>
    <w:rsid w:val="001C5998"/>
    <w:rsid w:val="001C7086"/>
    <w:rsid w:val="001C7C3B"/>
    <w:rsid w:val="001D14DD"/>
    <w:rsid w:val="001D5B6F"/>
    <w:rsid w:val="001E0AB8"/>
    <w:rsid w:val="001E38E0"/>
    <w:rsid w:val="001E4E72"/>
    <w:rsid w:val="001E62B3"/>
    <w:rsid w:val="001E6424"/>
    <w:rsid w:val="001F0171"/>
    <w:rsid w:val="001F0D77"/>
    <w:rsid w:val="001F62A5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3630"/>
    <w:rsid w:val="002240AB"/>
    <w:rsid w:val="00225E37"/>
    <w:rsid w:val="00231DCA"/>
    <w:rsid w:val="00235792"/>
    <w:rsid w:val="00242E3A"/>
    <w:rsid w:val="00245689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22A"/>
    <w:rsid w:val="002A0B2E"/>
    <w:rsid w:val="002A0DC1"/>
    <w:rsid w:val="002A6C56"/>
    <w:rsid w:val="002B061B"/>
    <w:rsid w:val="002C04C4"/>
    <w:rsid w:val="002C090C"/>
    <w:rsid w:val="002C1243"/>
    <w:rsid w:val="002C1815"/>
    <w:rsid w:val="002C475E"/>
    <w:rsid w:val="002C6AD6"/>
    <w:rsid w:val="002D6C2A"/>
    <w:rsid w:val="002D7A86"/>
    <w:rsid w:val="002E3182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6B34"/>
    <w:rsid w:val="0031789F"/>
    <w:rsid w:val="00320788"/>
    <w:rsid w:val="003233A3"/>
    <w:rsid w:val="00325209"/>
    <w:rsid w:val="00334C33"/>
    <w:rsid w:val="00343F55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547D"/>
    <w:rsid w:val="00390C38"/>
    <w:rsid w:val="00392748"/>
    <w:rsid w:val="00392C65"/>
    <w:rsid w:val="00392ED5"/>
    <w:rsid w:val="003A19DC"/>
    <w:rsid w:val="003A1B45"/>
    <w:rsid w:val="003A220C"/>
    <w:rsid w:val="003A6CAA"/>
    <w:rsid w:val="003B256A"/>
    <w:rsid w:val="003B46FC"/>
    <w:rsid w:val="003B5767"/>
    <w:rsid w:val="003B7605"/>
    <w:rsid w:val="003C08AA"/>
    <w:rsid w:val="003C2A7B"/>
    <w:rsid w:val="003C49EF"/>
    <w:rsid w:val="003C5E72"/>
    <w:rsid w:val="003C6BCA"/>
    <w:rsid w:val="003C7902"/>
    <w:rsid w:val="003D0BFF"/>
    <w:rsid w:val="003D6EF1"/>
    <w:rsid w:val="003E5BE5"/>
    <w:rsid w:val="003F18D1"/>
    <w:rsid w:val="003F20EC"/>
    <w:rsid w:val="003F312C"/>
    <w:rsid w:val="003F4F0E"/>
    <w:rsid w:val="003F6096"/>
    <w:rsid w:val="003F6E06"/>
    <w:rsid w:val="00403C7A"/>
    <w:rsid w:val="004057A6"/>
    <w:rsid w:val="00405931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063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77EF"/>
    <w:rsid w:val="00473DAA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21F4"/>
    <w:rsid w:val="004F344A"/>
    <w:rsid w:val="004F3883"/>
    <w:rsid w:val="004F4EC3"/>
    <w:rsid w:val="00500D0E"/>
    <w:rsid w:val="00504ED4"/>
    <w:rsid w:val="00507893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54AC"/>
    <w:rsid w:val="005510BA"/>
    <w:rsid w:val="005538C8"/>
    <w:rsid w:val="00554B4E"/>
    <w:rsid w:val="00556C02"/>
    <w:rsid w:val="00561BB2"/>
    <w:rsid w:val="00563249"/>
    <w:rsid w:val="00564353"/>
    <w:rsid w:val="005679CE"/>
    <w:rsid w:val="00570A65"/>
    <w:rsid w:val="005762B1"/>
    <w:rsid w:val="00580456"/>
    <w:rsid w:val="00580E73"/>
    <w:rsid w:val="00585172"/>
    <w:rsid w:val="00592329"/>
    <w:rsid w:val="0059251D"/>
    <w:rsid w:val="00593386"/>
    <w:rsid w:val="00596998"/>
    <w:rsid w:val="0059790F"/>
    <w:rsid w:val="005A6E62"/>
    <w:rsid w:val="005B2FB3"/>
    <w:rsid w:val="005C2101"/>
    <w:rsid w:val="005D2B29"/>
    <w:rsid w:val="005D32CA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0DC"/>
    <w:rsid w:val="006131CE"/>
    <w:rsid w:val="0061336B"/>
    <w:rsid w:val="00617D6E"/>
    <w:rsid w:val="00620ED5"/>
    <w:rsid w:val="00622D61"/>
    <w:rsid w:val="00624198"/>
    <w:rsid w:val="0063139D"/>
    <w:rsid w:val="00631DF3"/>
    <w:rsid w:val="006336C5"/>
    <w:rsid w:val="0063650B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2602"/>
    <w:rsid w:val="00686295"/>
    <w:rsid w:val="00686587"/>
    <w:rsid w:val="00690403"/>
    <w:rsid w:val="006904CF"/>
    <w:rsid w:val="00695EE2"/>
    <w:rsid w:val="0069660B"/>
    <w:rsid w:val="006972F7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F76"/>
    <w:rsid w:val="006F7864"/>
    <w:rsid w:val="00702592"/>
    <w:rsid w:val="00705FEC"/>
    <w:rsid w:val="00710659"/>
    <w:rsid w:val="0071147A"/>
    <w:rsid w:val="0071185D"/>
    <w:rsid w:val="0071555F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7E2"/>
    <w:rsid w:val="0074697A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5FF6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630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588"/>
    <w:rsid w:val="007F7C94"/>
    <w:rsid w:val="00802FFA"/>
    <w:rsid w:val="00810E4B"/>
    <w:rsid w:val="00811797"/>
    <w:rsid w:val="00814BAA"/>
    <w:rsid w:val="00816F0C"/>
    <w:rsid w:val="0082211C"/>
    <w:rsid w:val="008221B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5330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96DBA"/>
    <w:rsid w:val="00897766"/>
    <w:rsid w:val="008A2749"/>
    <w:rsid w:val="008A3A90"/>
    <w:rsid w:val="008B06D4"/>
    <w:rsid w:val="008B4F20"/>
    <w:rsid w:val="008B68E7"/>
    <w:rsid w:val="008B7FFD"/>
    <w:rsid w:val="008C255A"/>
    <w:rsid w:val="008C286A"/>
    <w:rsid w:val="008C2920"/>
    <w:rsid w:val="008C4307"/>
    <w:rsid w:val="008D23DF"/>
    <w:rsid w:val="008D73BF"/>
    <w:rsid w:val="008D7F09"/>
    <w:rsid w:val="008E00D5"/>
    <w:rsid w:val="008E44D0"/>
    <w:rsid w:val="008E5B64"/>
    <w:rsid w:val="008E7DAA"/>
    <w:rsid w:val="008F0094"/>
    <w:rsid w:val="008F03EF"/>
    <w:rsid w:val="008F1BD7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5F3D"/>
    <w:rsid w:val="00963E34"/>
    <w:rsid w:val="00964DFA"/>
    <w:rsid w:val="00970A69"/>
    <w:rsid w:val="0098155C"/>
    <w:rsid w:val="009827D1"/>
    <w:rsid w:val="00983B77"/>
    <w:rsid w:val="00984251"/>
    <w:rsid w:val="00984D00"/>
    <w:rsid w:val="00996053"/>
    <w:rsid w:val="009A0B2F"/>
    <w:rsid w:val="009A1CF4"/>
    <w:rsid w:val="009A37D7"/>
    <w:rsid w:val="009A4E17"/>
    <w:rsid w:val="009A6955"/>
    <w:rsid w:val="009B341C"/>
    <w:rsid w:val="009B5747"/>
    <w:rsid w:val="009B7F95"/>
    <w:rsid w:val="009C0B81"/>
    <w:rsid w:val="009C3182"/>
    <w:rsid w:val="009C361F"/>
    <w:rsid w:val="009C3C38"/>
    <w:rsid w:val="009D2C27"/>
    <w:rsid w:val="009D503E"/>
    <w:rsid w:val="009E2309"/>
    <w:rsid w:val="009E42B9"/>
    <w:rsid w:val="009E4E17"/>
    <w:rsid w:val="009E54B9"/>
    <w:rsid w:val="009F359E"/>
    <w:rsid w:val="009F4C2E"/>
    <w:rsid w:val="00A014A3"/>
    <w:rsid w:val="00A027CC"/>
    <w:rsid w:val="00A0412D"/>
    <w:rsid w:val="00A06EBE"/>
    <w:rsid w:val="00A15DF0"/>
    <w:rsid w:val="00A21211"/>
    <w:rsid w:val="00A22883"/>
    <w:rsid w:val="00A26AFE"/>
    <w:rsid w:val="00A30F8A"/>
    <w:rsid w:val="00A33890"/>
    <w:rsid w:val="00A34E7F"/>
    <w:rsid w:val="00A36027"/>
    <w:rsid w:val="00A4235F"/>
    <w:rsid w:val="00A44C1C"/>
    <w:rsid w:val="00A46092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5FFE"/>
    <w:rsid w:val="00A676FF"/>
    <w:rsid w:val="00A73EBA"/>
    <w:rsid w:val="00A754B4"/>
    <w:rsid w:val="00A76665"/>
    <w:rsid w:val="00A76749"/>
    <w:rsid w:val="00A807C1"/>
    <w:rsid w:val="00A82658"/>
    <w:rsid w:val="00A83025"/>
    <w:rsid w:val="00A83374"/>
    <w:rsid w:val="00A90127"/>
    <w:rsid w:val="00A96172"/>
    <w:rsid w:val="00A96D52"/>
    <w:rsid w:val="00A97C5F"/>
    <w:rsid w:val="00AA15AE"/>
    <w:rsid w:val="00AB0D6A"/>
    <w:rsid w:val="00AB1F0E"/>
    <w:rsid w:val="00AB43B3"/>
    <w:rsid w:val="00AB49B9"/>
    <w:rsid w:val="00AB501D"/>
    <w:rsid w:val="00AB758A"/>
    <w:rsid w:val="00AB780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E70A9"/>
    <w:rsid w:val="00AF7ACC"/>
    <w:rsid w:val="00B00914"/>
    <w:rsid w:val="00B028AD"/>
    <w:rsid w:val="00B02A8E"/>
    <w:rsid w:val="00B052EE"/>
    <w:rsid w:val="00B1081F"/>
    <w:rsid w:val="00B2496B"/>
    <w:rsid w:val="00B27499"/>
    <w:rsid w:val="00B3010D"/>
    <w:rsid w:val="00B35151"/>
    <w:rsid w:val="00B4057F"/>
    <w:rsid w:val="00B433F2"/>
    <w:rsid w:val="00B458E8"/>
    <w:rsid w:val="00B505E7"/>
    <w:rsid w:val="00B5397B"/>
    <w:rsid w:val="00B53EE9"/>
    <w:rsid w:val="00B602FB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B3A"/>
    <w:rsid w:val="00BB1E0D"/>
    <w:rsid w:val="00BB26C8"/>
    <w:rsid w:val="00BB4D9B"/>
    <w:rsid w:val="00BB73FF"/>
    <w:rsid w:val="00BB7688"/>
    <w:rsid w:val="00BC04E4"/>
    <w:rsid w:val="00BC5BEF"/>
    <w:rsid w:val="00BC7423"/>
    <w:rsid w:val="00BC7CAC"/>
    <w:rsid w:val="00BD0D52"/>
    <w:rsid w:val="00BD6D76"/>
    <w:rsid w:val="00BE2C87"/>
    <w:rsid w:val="00BE56B3"/>
    <w:rsid w:val="00BE676D"/>
    <w:rsid w:val="00BF04E8"/>
    <w:rsid w:val="00BF16BF"/>
    <w:rsid w:val="00BF4D1F"/>
    <w:rsid w:val="00BF6A8B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7EB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85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533"/>
    <w:rsid w:val="00D139C8"/>
    <w:rsid w:val="00D17F81"/>
    <w:rsid w:val="00D2758C"/>
    <w:rsid w:val="00D275CA"/>
    <w:rsid w:val="00D2789B"/>
    <w:rsid w:val="00D345AB"/>
    <w:rsid w:val="00D345EA"/>
    <w:rsid w:val="00D41566"/>
    <w:rsid w:val="00D452F4"/>
    <w:rsid w:val="00D458EC"/>
    <w:rsid w:val="00D4596A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26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47A"/>
    <w:rsid w:val="00DA3FC4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4B8"/>
    <w:rsid w:val="00E037D9"/>
    <w:rsid w:val="00E04927"/>
    <w:rsid w:val="00E061BC"/>
    <w:rsid w:val="00E11A48"/>
    <w:rsid w:val="00E130EB"/>
    <w:rsid w:val="00E162CD"/>
    <w:rsid w:val="00E17FA5"/>
    <w:rsid w:val="00E21BFE"/>
    <w:rsid w:val="00E21C88"/>
    <w:rsid w:val="00E223AC"/>
    <w:rsid w:val="00E2297B"/>
    <w:rsid w:val="00E23CF3"/>
    <w:rsid w:val="00E26930"/>
    <w:rsid w:val="00E26C15"/>
    <w:rsid w:val="00E27257"/>
    <w:rsid w:val="00E27F4F"/>
    <w:rsid w:val="00E36188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47B7"/>
    <w:rsid w:val="00E75ABD"/>
    <w:rsid w:val="00E81612"/>
    <w:rsid w:val="00E82BD7"/>
    <w:rsid w:val="00E859E3"/>
    <w:rsid w:val="00E87D18"/>
    <w:rsid w:val="00E87D62"/>
    <w:rsid w:val="00E94AC1"/>
    <w:rsid w:val="00E97333"/>
    <w:rsid w:val="00EA486E"/>
    <w:rsid w:val="00EA4FA3"/>
    <w:rsid w:val="00EA6388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D23"/>
    <w:rsid w:val="00F06FDD"/>
    <w:rsid w:val="00F10819"/>
    <w:rsid w:val="00F11219"/>
    <w:rsid w:val="00F12537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170"/>
    <w:rsid w:val="00F4135D"/>
    <w:rsid w:val="00F41F1B"/>
    <w:rsid w:val="00F46BD9"/>
    <w:rsid w:val="00F55E83"/>
    <w:rsid w:val="00F60BE0"/>
    <w:rsid w:val="00F6280E"/>
    <w:rsid w:val="00F6603D"/>
    <w:rsid w:val="00F666EC"/>
    <w:rsid w:val="00F7050A"/>
    <w:rsid w:val="00F745A1"/>
    <w:rsid w:val="00F75533"/>
    <w:rsid w:val="00F8036D"/>
    <w:rsid w:val="00F809DC"/>
    <w:rsid w:val="00F86EB0"/>
    <w:rsid w:val="00F92D7D"/>
    <w:rsid w:val="00FA154B"/>
    <w:rsid w:val="00FA3811"/>
    <w:rsid w:val="00FA3B9F"/>
    <w:rsid w:val="00FA3F06"/>
    <w:rsid w:val="00FA467C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C0A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C939A6"/>
  <w15:docId w15:val="{3EAECC67-694E-44D3-8669-052ADCC8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45689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uiPriority w:val="9"/>
    <w:unhideWhenUsed/>
    <w:qFormat/>
    <w:rsid w:val="00245689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uiPriority w:val="9"/>
    <w:unhideWhenUsed/>
    <w:qFormat/>
    <w:rsid w:val="00245689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Ttulo3">
    <w:name w:val="heading 3"/>
    <w:basedOn w:val="Normal"/>
    <w:next w:val="BodyTextL25"/>
    <w:link w:val="Ttulo3Car"/>
    <w:unhideWhenUsed/>
    <w:qFormat/>
    <w:rsid w:val="00245689"/>
    <w:pPr>
      <w:keepNext/>
      <w:numPr>
        <w:ilvl w:val="2"/>
        <w:numId w:val="3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24568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4568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4568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4568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4568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4568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45689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24568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4568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4568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4568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45689"/>
    <w:pPr>
      <w:ind w:left="720"/>
    </w:pPr>
  </w:style>
  <w:style w:type="paragraph" w:styleId="Encabezado">
    <w:name w:val="header"/>
    <w:basedOn w:val="Normal"/>
    <w:link w:val="EncabezadoCar"/>
    <w:unhideWhenUsed/>
    <w:rsid w:val="0024568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245689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24568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245689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568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4568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4568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45689"/>
  </w:style>
  <w:style w:type="table" w:styleId="Tablaconcuadrcula">
    <w:name w:val="Table Grid"/>
    <w:basedOn w:val="Tablanormal"/>
    <w:uiPriority w:val="59"/>
    <w:rsid w:val="0024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4568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45689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45689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24568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24568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45689"/>
    <w:pPr>
      <w:numPr>
        <w:ilvl w:val="3"/>
        <w:numId w:val="3"/>
      </w:numPr>
    </w:pPr>
  </w:style>
  <w:style w:type="paragraph" w:customStyle="1" w:styleId="CMDRed">
    <w:name w:val="CMD Red"/>
    <w:basedOn w:val="CMD"/>
    <w:link w:val="CMDRedChar"/>
    <w:qFormat/>
    <w:rsid w:val="00245689"/>
    <w:rPr>
      <w:color w:val="EE0000"/>
    </w:rPr>
  </w:style>
  <w:style w:type="paragraph" w:customStyle="1" w:styleId="BodyTextL50">
    <w:name w:val="Body Text L50"/>
    <w:basedOn w:val="Normal"/>
    <w:link w:val="BodyTextL50Char"/>
    <w:qFormat/>
    <w:rsid w:val="0024568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4568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4568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4568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45689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4568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24568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4568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Fuentedeprrafopredeter"/>
    <w:uiPriority w:val="1"/>
    <w:qFormat/>
    <w:rsid w:val="0024568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245689"/>
    <w:pPr>
      <w:numPr>
        <w:ilvl w:val="4"/>
        <w:numId w:val="3"/>
      </w:numPr>
    </w:pPr>
  </w:style>
  <w:style w:type="table" w:customStyle="1" w:styleId="LightList-Accent11">
    <w:name w:val="Light List - Accent 11"/>
    <w:basedOn w:val="Tablanormal"/>
    <w:uiPriority w:val="61"/>
    <w:rsid w:val="0024568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24568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24568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Sinlista"/>
    <w:uiPriority w:val="99"/>
    <w:rsid w:val="00245689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245689"/>
    <w:pPr>
      <w:numPr>
        <w:numId w:val="3"/>
      </w:numPr>
    </w:pPr>
  </w:style>
  <w:style w:type="paragraph" w:customStyle="1" w:styleId="CMDOutputRed">
    <w:name w:val="CMD Output Red"/>
    <w:basedOn w:val="CMDOutput"/>
    <w:link w:val="CMDOutputRedChar"/>
    <w:qFormat/>
    <w:rsid w:val="00245689"/>
    <w:rPr>
      <w:color w:val="EE0000"/>
    </w:rPr>
  </w:style>
  <w:style w:type="paragraph" w:customStyle="1" w:styleId="InstNoteRedL25">
    <w:name w:val="Inst Note Red L25"/>
    <w:basedOn w:val="BodyTextL25"/>
    <w:next w:val="BodyTextL25"/>
    <w:qFormat/>
    <w:rsid w:val="00245689"/>
    <w:rPr>
      <w:color w:val="EE0000"/>
    </w:rPr>
  </w:style>
  <w:style w:type="paragraph" w:customStyle="1" w:styleId="BodyTextL25Bold">
    <w:name w:val="Body Text L25 Bold"/>
    <w:basedOn w:val="BodyTextL25"/>
    <w:qFormat/>
    <w:rsid w:val="00245689"/>
    <w:rPr>
      <w:b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45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245689"/>
    <w:rPr>
      <w:rFonts w:ascii="Courier New" w:eastAsia="Times New Roman" w:hAnsi="Courier New"/>
    </w:rPr>
  </w:style>
  <w:style w:type="character" w:styleId="Refdecomentario">
    <w:name w:val="annotation reference"/>
    <w:semiHidden/>
    <w:unhideWhenUsed/>
    <w:rsid w:val="00245689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24568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45689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568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45689"/>
    <w:rPr>
      <w:b/>
      <w:bCs/>
    </w:rPr>
  </w:style>
  <w:style w:type="paragraph" w:customStyle="1" w:styleId="ReflectionQ">
    <w:name w:val="Reflection Q"/>
    <w:basedOn w:val="BodyTextL25"/>
    <w:qFormat/>
    <w:rsid w:val="00245689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Sinlista"/>
    <w:uiPriority w:val="99"/>
    <w:rsid w:val="00245689"/>
    <w:pPr>
      <w:numPr>
        <w:numId w:val="2"/>
      </w:numPr>
    </w:pPr>
  </w:style>
  <w:style w:type="character" w:customStyle="1" w:styleId="Ttulo4Car">
    <w:name w:val="Título 4 Car"/>
    <w:basedOn w:val="Fuentedeprrafopredeter"/>
    <w:link w:val="Ttulo4"/>
    <w:rsid w:val="00245689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245689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245689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245689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245689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245689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245689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4568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45689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4568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45689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4568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4568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4568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4568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4568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4568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4568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4568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4568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4568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45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45689"/>
    <w:rPr>
      <w:rFonts w:ascii="Courier New" w:eastAsia="Times New Roman" w:hAnsi="Courier New" w:cs="Courier New"/>
    </w:rPr>
  </w:style>
  <w:style w:type="paragraph" w:styleId="Textoconsangra">
    <w:name w:val="table of authorities"/>
    <w:basedOn w:val="Normal"/>
    <w:next w:val="Normal"/>
    <w:semiHidden/>
    <w:rsid w:val="0024568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4568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4568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4568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4568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4568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4568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4568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4568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4568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4568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4568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24568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24568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45689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245689"/>
    <w:rPr>
      <w:b/>
    </w:rPr>
  </w:style>
  <w:style w:type="character" w:customStyle="1" w:styleId="CMDRedChar">
    <w:name w:val="CMD Red Char"/>
    <w:basedOn w:val="CMDChar"/>
    <w:link w:val="CMDRed"/>
    <w:rsid w:val="00245689"/>
    <w:rPr>
      <w:rFonts w:ascii="Courier New" w:hAnsi="Courier New"/>
      <w:color w:val="EE0000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245689"/>
    <w:rPr>
      <w:rFonts w:eastAsia="Times New Roman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24568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245689"/>
    <w:rPr>
      <w:rFonts w:eastAsiaTheme="majorEastAsia" w:cstheme="majorBidi"/>
      <w:b/>
      <w:kern w:val="28"/>
      <w:sz w:val="3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245689"/>
    <w:rPr>
      <w:color w:val="808080"/>
    </w:rPr>
  </w:style>
  <w:style w:type="character" w:styleId="nfasissutil">
    <w:name w:val="Subtle Emphasis"/>
    <w:basedOn w:val="Fuentedeprrafopredeter"/>
    <w:uiPriority w:val="19"/>
    <w:qFormat/>
    <w:rsid w:val="00A22883"/>
    <w:rPr>
      <w:i/>
      <w:iCs/>
      <w:color w:val="404040" w:themeColor="text1" w:themeTint="BF"/>
    </w:rPr>
  </w:style>
  <w:style w:type="paragraph" w:styleId="Descripcin">
    <w:name w:val="caption"/>
    <w:basedOn w:val="Normal"/>
    <w:next w:val="Normal"/>
    <w:uiPriority w:val="35"/>
    <w:unhideWhenUsed/>
    <w:qFormat/>
    <w:rsid w:val="008E44D0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unhideWhenUsed/>
    <w:qFormat/>
    <w:rsid w:val="008E44D0"/>
    <w:pPr>
      <w:ind w:left="720"/>
    </w:pPr>
  </w:style>
  <w:style w:type="paragraph" w:styleId="Revisin">
    <w:name w:val="Revision"/>
    <w:hidden/>
    <w:uiPriority w:val="99"/>
    <w:semiHidden/>
    <w:rsid w:val="00A36027"/>
    <w:rPr>
      <w:sz w:val="22"/>
      <w:szCs w:val="22"/>
    </w:rPr>
  </w:style>
  <w:style w:type="paragraph" w:customStyle="1" w:styleId="CMDOutput">
    <w:name w:val="CMD Output"/>
    <w:basedOn w:val="BodyTextL25"/>
    <w:link w:val="CMDOutputChar"/>
    <w:qFormat/>
    <w:rsid w:val="0024568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CMD">
    <w:name w:val="CMD"/>
    <w:basedOn w:val="BodyTextL25"/>
    <w:link w:val="CMDChar"/>
    <w:qFormat/>
    <w:rsid w:val="00245689"/>
    <w:pPr>
      <w:spacing w:before="60" w:after="60"/>
      <w:ind w:left="720"/>
    </w:pPr>
    <w:rPr>
      <w:rFonts w:ascii="Courier New" w:hAnsi="Courier New"/>
    </w:rPr>
  </w:style>
  <w:style w:type="character" w:customStyle="1" w:styleId="CMDChar">
    <w:name w:val="CMD Char"/>
    <w:basedOn w:val="Fuentedeprrafopredeter"/>
    <w:link w:val="CMD"/>
    <w:rsid w:val="00245689"/>
    <w:rPr>
      <w:rFonts w:ascii="Courier New" w:hAnsi="Courier New"/>
      <w:szCs w:val="22"/>
    </w:rPr>
  </w:style>
  <w:style w:type="character" w:customStyle="1" w:styleId="Heading1Gray">
    <w:name w:val="Heading 1 Gray"/>
    <w:basedOn w:val="Ttulo1Car"/>
    <w:uiPriority w:val="1"/>
    <w:qFormat/>
    <w:rsid w:val="0024568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character" w:customStyle="1" w:styleId="BodyTextL25Char">
    <w:name w:val="Body Text L25 Char"/>
    <w:basedOn w:val="Fuentedeprrafopredeter"/>
    <w:link w:val="BodyTextL25"/>
    <w:rsid w:val="00245689"/>
    <w:rPr>
      <w:szCs w:val="22"/>
    </w:rPr>
  </w:style>
  <w:style w:type="character" w:customStyle="1" w:styleId="CMDOutputChar">
    <w:name w:val="CMD Output Char"/>
    <w:basedOn w:val="BodyTextL25Char"/>
    <w:link w:val="CMDOutput"/>
    <w:rsid w:val="0024568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45689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245689"/>
  </w:style>
  <w:style w:type="paragraph" w:customStyle="1" w:styleId="TableAnswer">
    <w:name w:val="Table Answer"/>
    <w:basedOn w:val="TableText"/>
    <w:qFormat/>
    <w:rsid w:val="00245689"/>
  </w:style>
  <w:style w:type="character" w:customStyle="1" w:styleId="Heading2Gray">
    <w:name w:val="Heading 2 Gray"/>
    <w:basedOn w:val="Ttulo2Car"/>
    <w:uiPriority w:val="1"/>
    <w:qFormat/>
    <w:rsid w:val="0024568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45689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45689"/>
    <w:pPr>
      <w:ind w:left="720"/>
    </w:pPr>
  </w:style>
  <w:style w:type="character" w:customStyle="1" w:styleId="BodyTextL50Char">
    <w:name w:val="Body Text L50 Char"/>
    <w:basedOn w:val="Fuentedeprrafopredeter"/>
    <w:link w:val="BodyTextL50"/>
    <w:rsid w:val="0024568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45689"/>
    <w:rPr>
      <w:b/>
      <w:szCs w:val="22"/>
      <w:shd w:val="clear" w:color="auto" w:fill="D9D9D9" w:themeFill="background1" w:themeFillShade="D9"/>
    </w:rPr>
  </w:style>
  <w:style w:type="paragraph" w:customStyle="1" w:styleId="TableTextAnswer">
    <w:name w:val="Table Text Answer"/>
    <w:basedOn w:val="TableText"/>
    <w:next w:val="TableText"/>
    <w:link w:val="TableTextAnswerChar"/>
    <w:qFormat/>
    <w:rsid w:val="009C361F"/>
    <w:pPr>
      <w:shd w:val="clear" w:color="auto" w:fill="D9D9D9" w:themeFill="background1" w:themeFillShade="D9"/>
    </w:pPr>
  </w:style>
  <w:style w:type="character" w:customStyle="1" w:styleId="TableTextAnswerChar">
    <w:name w:val="Table Text Answer Char"/>
    <w:basedOn w:val="TableTextChar"/>
    <w:link w:val="TableTextAnswer"/>
    <w:rsid w:val="009C361F"/>
    <w:rPr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4568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45689"/>
    <w:rPr>
      <w:b/>
      <w:szCs w:val="22"/>
      <w:shd w:val="clear" w:color="auto" w:fill="D9D9D9" w:themeFill="background1" w:themeFillShade="D9"/>
    </w:rPr>
  </w:style>
  <w:style w:type="paragraph" w:customStyle="1" w:styleId="DevConfigsEnd">
    <w:name w:val="DevConfigs End"/>
    <w:basedOn w:val="DevConfigs"/>
    <w:link w:val="DevConfigsEndChar"/>
    <w:qFormat/>
    <w:rsid w:val="009C361F"/>
    <w:pPr>
      <w:shd w:val="clear" w:color="auto" w:fill="D9D9D9" w:themeFill="background1" w:themeFillShade="D9"/>
    </w:pPr>
    <w:rPr>
      <w:b/>
    </w:rPr>
  </w:style>
  <w:style w:type="character" w:customStyle="1" w:styleId="DevConfigsChar">
    <w:name w:val="DevConfigs Char"/>
    <w:basedOn w:val="Fuentedeprrafopredeter"/>
    <w:link w:val="DevConfigs"/>
    <w:rsid w:val="00245689"/>
    <w:rPr>
      <w:rFonts w:ascii="Courier New" w:hAnsi="Courier New"/>
      <w:szCs w:val="22"/>
    </w:rPr>
  </w:style>
  <w:style w:type="character" w:customStyle="1" w:styleId="DevConfigsEndChar">
    <w:name w:val="DevConfigs End Char"/>
    <w:basedOn w:val="DevConfigsChar"/>
    <w:link w:val="DevConfigsEnd"/>
    <w:rsid w:val="009C361F"/>
    <w:rPr>
      <w:rFonts w:ascii="Courier New" w:hAnsi="Courier New"/>
      <w:b/>
      <w:szCs w:val="22"/>
      <w:shd w:val="clear" w:color="auto" w:fill="D9D9D9" w:themeFill="background1" w:themeFillShade="D9"/>
    </w:rPr>
  </w:style>
  <w:style w:type="character" w:customStyle="1" w:styleId="DnT">
    <w:name w:val="DnT"/>
    <w:basedOn w:val="Fuentedeprrafopredeter"/>
    <w:uiPriority w:val="1"/>
    <w:qFormat/>
    <w:rsid w:val="00245689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7CE36F1AC0E4663B45832C32EA6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C280-95A4-46CA-BCED-6160D76AC8DD}"/>
      </w:docPartPr>
      <w:docPartBody>
        <w:p w:rsidR="009A40B5" w:rsidRDefault="00A81F87">
          <w:pPr>
            <w:pStyle w:val="77CE36F1AC0E4663B45832C32EA66A46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87"/>
    <w:rsid w:val="00051AE0"/>
    <w:rsid w:val="00163A62"/>
    <w:rsid w:val="001C6A1E"/>
    <w:rsid w:val="003457B6"/>
    <w:rsid w:val="0035728E"/>
    <w:rsid w:val="00373E38"/>
    <w:rsid w:val="004047E5"/>
    <w:rsid w:val="00546DE4"/>
    <w:rsid w:val="005E036C"/>
    <w:rsid w:val="00682602"/>
    <w:rsid w:val="00754EC5"/>
    <w:rsid w:val="007F5D52"/>
    <w:rsid w:val="009100D5"/>
    <w:rsid w:val="00991B4E"/>
    <w:rsid w:val="009A36EC"/>
    <w:rsid w:val="009A3B29"/>
    <w:rsid w:val="009A40B5"/>
    <w:rsid w:val="009B7F95"/>
    <w:rsid w:val="00A81F87"/>
    <w:rsid w:val="00AA34F9"/>
    <w:rsid w:val="00B07929"/>
    <w:rsid w:val="00C146AD"/>
    <w:rsid w:val="00C77F7C"/>
    <w:rsid w:val="00E62CBC"/>
    <w:rsid w:val="00ED6E4B"/>
    <w:rsid w:val="00F63AF1"/>
    <w:rsid w:val="00F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7CE36F1AC0E4663B45832C32EA66A46">
    <w:name w:val="77CE36F1AC0E4663B45832C32EA66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52C7A2-5BD6-4F69-A840-A1467EA8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827</TotalTime>
  <Pages>3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Basic Switch and End Device Configuration</vt:lpstr>
    </vt:vector>
  </TitlesOfParts>
  <Company>Cisco Systems, Inc.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Lab-Configuración básica de switches y terminales</dc:title>
  <dc:description>2013</dc:description>
  <cp:lastModifiedBy>ALUMNO - ROBERTO AGUSTÍN MEJÍA COLLAZOS</cp:lastModifiedBy>
  <cp:revision>30</cp:revision>
  <cp:lastPrinted>2021-04-16T20:02:00Z</cp:lastPrinted>
  <dcterms:created xsi:type="dcterms:W3CDTF">2019-10-03T21:52:00Z</dcterms:created>
  <dcterms:modified xsi:type="dcterms:W3CDTF">2024-11-30T02:24:00Z</dcterms:modified>
</cp:coreProperties>
</file>